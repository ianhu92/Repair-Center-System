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52" w:rsidRDefault="00C31252">
      <w:pPr>
        <w:jc w:val="center"/>
      </w:pPr>
    </w:p>
    <w:p w:rsidR="00C31252" w:rsidRDefault="00C31252">
      <w:pPr>
        <w:jc w:val="center"/>
      </w:pPr>
    </w:p>
    <w:p w:rsidR="00C31252" w:rsidRDefault="00C31252">
      <w:pPr>
        <w:jc w:val="center"/>
      </w:pPr>
    </w:p>
    <w:p w:rsidR="00C31252" w:rsidRDefault="00C31252">
      <w:pPr>
        <w:jc w:val="center"/>
      </w:pPr>
    </w:p>
    <w:p w:rsidR="00C31252" w:rsidRDefault="00C31252">
      <w:pPr>
        <w:jc w:val="center"/>
      </w:pPr>
    </w:p>
    <w:p w:rsidR="00C31252" w:rsidRPr="004F6977" w:rsidRDefault="003D1730">
      <w:pPr>
        <w:jc w:val="center"/>
        <w:rPr>
          <w:rFonts w:eastAsia="黑体"/>
          <w:b/>
          <w:sz w:val="56"/>
          <w:szCs w:val="48"/>
        </w:rPr>
      </w:pPr>
      <w:r w:rsidRPr="004F6977">
        <w:rPr>
          <w:rFonts w:eastAsia="黑体"/>
          <w:b/>
          <w:noProof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3BF8DE9" wp14:editId="16B40EDF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76B6A9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vEfg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" o:allowincell="f" stroked="f">
                <w10:wrap type="topAndBottom"/>
              </v:line>
            </w:pict>
          </mc:Fallback>
        </mc:AlternateContent>
      </w:r>
      <w:r w:rsidR="004F6977" w:rsidRPr="004F6977">
        <w:rPr>
          <w:rFonts w:eastAsia="黑体" w:hint="eastAsia"/>
          <w:b/>
          <w:noProof/>
          <w:sz w:val="56"/>
          <w:szCs w:val="48"/>
        </w:rPr>
        <w:t>维修中心</w:t>
      </w:r>
      <w:r w:rsidR="00E87C69" w:rsidRPr="004F6977">
        <w:rPr>
          <w:rFonts w:eastAsia="黑体" w:hint="eastAsia"/>
          <w:b/>
          <w:noProof/>
          <w:sz w:val="56"/>
          <w:szCs w:val="48"/>
        </w:rPr>
        <w:t>管理系统</w:t>
      </w:r>
    </w:p>
    <w:p w:rsidR="00C31252" w:rsidRDefault="00C31252">
      <w:pPr>
        <w:jc w:val="center"/>
        <w:rPr>
          <w:rFonts w:eastAsia="黑体"/>
          <w:sz w:val="44"/>
        </w:rPr>
      </w:pPr>
    </w:p>
    <w:p w:rsidR="00C31252" w:rsidRDefault="004F6977" w:rsidP="00E87C69">
      <w:pPr>
        <w:ind w:firstLineChars="550" w:firstLine="2420"/>
        <w:rPr>
          <w:rFonts w:eastAsia="黑体"/>
          <w:sz w:val="44"/>
        </w:rPr>
      </w:pPr>
      <w:r>
        <w:rPr>
          <w:rFonts w:eastAsia="黑体" w:hint="eastAsia"/>
          <w:sz w:val="44"/>
        </w:rPr>
        <w:t>课程设计</w:t>
      </w:r>
      <w:r w:rsidR="000A662C">
        <w:rPr>
          <w:rFonts w:eastAsia="黑体" w:hint="eastAsia"/>
          <w:sz w:val="44"/>
        </w:rPr>
        <w:t>说明文档</w:t>
      </w:r>
    </w:p>
    <w:p w:rsidR="00C31252" w:rsidRDefault="00C31252" w:rsidP="002676CE">
      <w:pPr>
        <w:jc w:val="center"/>
        <w:rPr>
          <w:sz w:val="28"/>
        </w:rPr>
      </w:pPr>
    </w:p>
    <w:p w:rsidR="00C31252" w:rsidRDefault="00C31252">
      <w:pPr>
        <w:jc w:val="center"/>
        <w:rPr>
          <w:sz w:val="28"/>
        </w:rPr>
      </w:pPr>
    </w:p>
    <w:p w:rsidR="00C31252" w:rsidRDefault="00C31252">
      <w:pPr>
        <w:jc w:val="center"/>
        <w:rPr>
          <w:sz w:val="28"/>
        </w:rPr>
      </w:pPr>
    </w:p>
    <w:p w:rsidR="002676CE" w:rsidRDefault="002676CE">
      <w:pPr>
        <w:jc w:val="center"/>
        <w:rPr>
          <w:sz w:val="28"/>
        </w:rPr>
      </w:pPr>
    </w:p>
    <w:p w:rsidR="002676CE" w:rsidRDefault="002676CE">
      <w:pPr>
        <w:jc w:val="center"/>
        <w:rPr>
          <w:sz w:val="28"/>
        </w:rPr>
      </w:pPr>
    </w:p>
    <w:p w:rsidR="00C31252" w:rsidRDefault="00C31252" w:rsidP="002676CE">
      <w:pPr>
        <w:jc w:val="center"/>
      </w:pPr>
    </w:p>
    <w:p w:rsidR="0036306F" w:rsidRDefault="0036306F" w:rsidP="002676CE">
      <w:pPr>
        <w:jc w:val="center"/>
      </w:pPr>
    </w:p>
    <w:p w:rsidR="00C31252" w:rsidRDefault="001416AF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组名</w:t>
      </w:r>
      <w:r>
        <w:rPr>
          <w:sz w:val="28"/>
        </w:rPr>
        <w:t>：</w:t>
      </w:r>
      <w:r w:rsidR="00E87C69">
        <w:rPr>
          <w:rFonts w:hint="eastAsia"/>
          <w:sz w:val="28"/>
        </w:rPr>
        <w:t>第十组</w:t>
      </w:r>
    </w:p>
    <w:p w:rsidR="001416AF" w:rsidRDefault="001416AF" w:rsidP="00D003CB">
      <w:pPr>
        <w:spacing w:line="360" w:lineRule="auto"/>
        <w:ind w:left="2125" w:firstLineChars="100" w:firstLine="280"/>
        <w:rPr>
          <w:sz w:val="28"/>
        </w:rPr>
      </w:pPr>
      <w:r>
        <w:rPr>
          <w:rFonts w:hint="eastAsia"/>
          <w:sz w:val="28"/>
        </w:rPr>
        <w:t>组员</w:t>
      </w:r>
      <w:r>
        <w:rPr>
          <w:sz w:val="28"/>
        </w:rPr>
        <w:t>：</w:t>
      </w:r>
      <w:proofErr w:type="gramStart"/>
      <w:r>
        <w:rPr>
          <w:sz w:val="28"/>
        </w:rPr>
        <w:t>陈玲秀</w:t>
      </w:r>
      <w:proofErr w:type="gramEnd"/>
      <w:r w:rsidR="00D003CB">
        <w:rPr>
          <w:rFonts w:hint="eastAsia"/>
          <w:sz w:val="28"/>
        </w:rPr>
        <w:t xml:space="preserve">  U20101</w:t>
      </w:r>
      <w:r>
        <w:rPr>
          <w:rFonts w:hint="eastAsia"/>
          <w:sz w:val="28"/>
        </w:rPr>
        <w:t>5843</w:t>
      </w:r>
    </w:p>
    <w:p w:rsidR="001416AF" w:rsidRDefault="001416AF" w:rsidP="001416AF">
      <w:pPr>
        <w:spacing w:line="360" w:lineRule="auto"/>
        <w:ind w:firstLine="600"/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段莉莎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U201015845</w:t>
      </w:r>
    </w:p>
    <w:p w:rsidR="001416AF" w:rsidRDefault="001416AF" w:rsidP="001416AF">
      <w:pPr>
        <w:spacing w:line="360" w:lineRule="auto"/>
        <w:ind w:firstLineChars="1150" w:firstLine="3220"/>
        <w:rPr>
          <w:sz w:val="28"/>
        </w:rPr>
      </w:pPr>
      <w:r>
        <w:rPr>
          <w:rFonts w:hint="eastAsia"/>
          <w:sz w:val="28"/>
        </w:rPr>
        <w:t>胡以恒</w:t>
      </w:r>
      <w:r>
        <w:rPr>
          <w:rFonts w:hint="eastAsia"/>
          <w:sz w:val="28"/>
        </w:rPr>
        <w:t xml:space="preserve">  U2010158</w:t>
      </w:r>
      <w:r w:rsidR="00D003CB">
        <w:rPr>
          <w:sz w:val="28"/>
        </w:rPr>
        <w:t>61</w:t>
      </w:r>
    </w:p>
    <w:p w:rsidR="001416AF" w:rsidRDefault="001416AF" w:rsidP="001416AF">
      <w:pPr>
        <w:spacing w:line="360" w:lineRule="auto"/>
        <w:ind w:left="250" w:firstLineChars="1050" w:firstLine="2940"/>
        <w:rPr>
          <w:sz w:val="28"/>
        </w:rPr>
      </w:pPr>
      <w:r>
        <w:rPr>
          <w:rFonts w:hint="eastAsia"/>
          <w:sz w:val="28"/>
        </w:rPr>
        <w:t>李志伟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U2010158</w:t>
      </w:r>
      <w:r w:rsidR="00D003CB">
        <w:rPr>
          <w:sz w:val="28"/>
        </w:rPr>
        <w:t>26</w:t>
      </w:r>
    </w:p>
    <w:p w:rsidR="00F66221" w:rsidRDefault="00F66221">
      <w:pPr>
        <w:jc w:val="center"/>
        <w:rPr>
          <w:sz w:val="28"/>
        </w:rPr>
      </w:pPr>
    </w:p>
    <w:p w:rsidR="00795E87" w:rsidRDefault="00795E87" w:rsidP="001416AF">
      <w:pPr>
        <w:rPr>
          <w:sz w:val="28"/>
        </w:rPr>
      </w:pPr>
    </w:p>
    <w:p w:rsidR="00C31252" w:rsidRDefault="00302C6F">
      <w:pPr>
        <w:jc w:val="center"/>
        <w:rPr>
          <w:sz w:val="28"/>
        </w:rPr>
      </w:pPr>
      <w:r>
        <w:rPr>
          <w:rFonts w:hint="eastAsia"/>
          <w:sz w:val="28"/>
        </w:rPr>
        <w:t>2013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27</w:t>
      </w:r>
      <w:r>
        <w:rPr>
          <w:rFonts w:hint="eastAsia"/>
          <w:sz w:val="28"/>
        </w:rPr>
        <w:t>日</w:t>
      </w:r>
    </w:p>
    <w:p w:rsidR="00C31252" w:rsidRDefault="00C31252">
      <w:pPr>
        <w:pStyle w:val="1"/>
        <w:jc w:val="center"/>
      </w:pPr>
      <w:r>
        <w:rPr>
          <w:b w:val="0"/>
        </w:rPr>
        <w:br w:type="page"/>
      </w:r>
      <w:r w:rsidR="004F6977">
        <w:rPr>
          <w:rFonts w:hint="eastAsia"/>
          <w:b w:val="0"/>
        </w:rPr>
        <w:lastRenderedPageBreak/>
        <w:t>课程设计</w:t>
      </w:r>
      <w:r w:rsidR="004D5BF4">
        <w:rPr>
          <w:rFonts w:hint="eastAsia"/>
          <w:b w:val="0"/>
        </w:rPr>
        <w:t>说明文档</w:t>
      </w:r>
    </w:p>
    <w:p w:rsidR="00C31252" w:rsidRDefault="00C31252" w:rsidP="002F66D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:rsidR="00C31252" w:rsidRPr="00D003CB" w:rsidRDefault="00C31252" w:rsidP="002F66DF">
      <w:pPr>
        <w:pStyle w:val="2"/>
      </w:pPr>
      <w:r w:rsidRPr="00D003CB">
        <w:rPr>
          <w:rFonts w:hint="eastAsia"/>
        </w:rPr>
        <w:t>1.1</w:t>
      </w:r>
      <w:r w:rsidR="00792A27">
        <w:rPr>
          <w:rFonts w:hint="eastAsia"/>
        </w:rPr>
        <w:t xml:space="preserve"> </w:t>
      </w:r>
      <w:r w:rsidRPr="00D003CB">
        <w:rPr>
          <w:rFonts w:hint="eastAsia"/>
        </w:rPr>
        <w:t>编写目的</w:t>
      </w:r>
    </w:p>
    <w:p w:rsidR="008F0198" w:rsidRPr="002F66DF" w:rsidRDefault="00F66221" w:rsidP="002F66DF">
      <w:pPr>
        <w:spacing w:line="360" w:lineRule="auto"/>
        <w:ind w:firstLineChars="200" w:firstLine="420"/>
        <w:rPr>
          <w:sz w:val="24"/>
          <w:szCs w:val="24"/>
        </w:rPr>
      </w:pPr>
      <w:r>
        <w:tab/>
      </w:r>
      <w:r w:rsidRPr="002F66DF">
        <w:rPr>
          <w:rFonts w:hint="eastAsia"/>
          <w:sz w:val="24"/>
          <w:szCs w:val="24"/>
        </w:rPr>
        <w:t>利用信息技术手段</w:t>
      </w:r>
      <w:r w:rsidRPr="002F66DF">
        <w:rPr>
          <w:sz w:val="24"/>
          <w:szCs w:val="24"/>
        </w:rPr>
        <w:t>方便快捷地对宿舍</w:t>
      </w:r>
      <w:r w:rsidRPr="002F66DF">
        <w:rPr>
          <w:rFonts w:hint="eastAsia"/>
          <w:sz w:val="24"/>
          <w:szCs w:val="24"/>
        </w:rPr>
        <w:t>日常</w:t>
      </w:r>
      <w:r w:rsidR="004F6977" w:rsidRPr="002F66DF">
        <w:rPr>
          <w:rFonts w:hint="eastAsia"/>
          <w:sz w:val="24"/>
          <w:szCs w:val="24"/>
        </w:rPr>
        <w:t>维修</w:t>
      </w:r>
      <w:r w:rsidR="00302C6F">
        <w:rPr>
          <w:rFonts w:hint="eastAsia"/>
          <w:sz w:val="24"/>
          <w:szCs w:val="24"/>
        </w:rPr>
        <w:t>、维修中心日常工作</w:t>
      </w:r>
      <w:r w:rsidRPr="002F66DF">
        <w:rPr>
          <w:sz w:val="24"/>
          <w:szCs w:val="24"/>
        </w:rPr>
        <w:t>进行管理</w:t>
      </w:r>
      <w:r w:rsidRPr="002F66DF">
        <w:rPr>
          <w:rFonts w:hint="eastAsia"/>
          <w:sz w:val="24"/>
          <w:szCs w:val="24"/>
        </w:rPr>
        <w:t>。将</w:t>
      </w:r>
      <w:r w:rsidR="004F6977" w:rsidRPr="002F66DF">
        <w:rPr>
          <w:rFonts w:hint="eastAsia"/>
          <w:sz w:val="24"/>
          <w:szCs w:val="24"/>
        </w:rPr>
        <w:t>维修中心办公</w:t>
      </w:r>
      <w:r w:rsidR="00EA2734" w:rsidRPr="002F66DF">
        <w:rPr>
          <w:rFonts w:hint="eastAsia"/>
          <w:sz w:val="24"/>
          <w:szCs w:val="24"/>
        </w:rPr>
        <w:t>过程实现</w:t>
      </w:r>
      <w:r w:rsidR="00EA2734" w:rsidRPr="002F66DF">
        <w:rPr>
          <w:sz w:val="24"/>
          <w:szCs w:val="24"/>
        </w:rPr>
        <w:t>信息化，已达到高效、便捷</w:t>
      </w:r>
      <w:r w:rsidR="00EA2734" w:rsidRPr="002F66DF">
        <w:rPr>
          <w:rFonts w:hint="eastAsia"/>
          <w:sz w:val="24"/>
          <w:szCs w:val="24"/>
        </w:rPr>
        <w:t>、</w:t>
      </w:r>
      <w:r w:rsidR="00EA2734" w:rsidRPr="002F66DF">
        <w:rPr>
          <w:sz w:val="24"/>
          <w:szCs w:val="24"/>
        </w:rPr>
        <w:t>节约人力资源等目的。</w:t>
      </w:r>
      <w:r w:rsidR="00D003CB" w:rsidRPr="002F66DF">
        <w:rPr>
          <w:rFonts w:hint="eastAsia"/>
          <w:sz w:val="24"/>
          <w:szCs w:val="24"/>
        </w:rPr>
        <w:t>本文档</w:t>
      </w:r>
      <w:r w:rsidR="00D003CB" w:rsidRPr="002F66DF">
        <w:rPr>
          <w:sz w:val="24"/>
          <w:szCs w:val="24"/>
        </w:rPr>
        <w:t>说明</w:t>
      </w:r>
      <w:r w:rsidR="00D003CB" w:rsidRPr="002F66DF">
        <w:rPr>
          <w:rFonts w:hint="eastAsia"/>
          <w:sz w:val="24"/>
          <w:szCs w:val="24"/>
        </w:rPr>
        <w:t>了</w:t>
      </w:r>
      <w:r w:rsidR="00D003CB" w:rsidRPr="002F66DF">
        <w:rPr>
          <w:sz w:val="24"/>
          <w:szCs w:val="24"/>
        </w:rPr>
        <w:t>我们系统的</w:t>
      </w:r>
      <w:r w:rsidR="00D003CB" w:rsidRPr="002F66DF">
        <w:rPr>
          <w:rFonts w:hint="eastAsia"/>
          <w:sz w:val="24"/>
          <w:szCs w:val="24"/>
        </w:rPr>
        <w:t>开发</w:t>
      </w:r>
      <w:r w:rsidR="00D003CB" w:rsidRPr="002F66DF">
        <w:rPr>
          <w:sz w:val="24"/>
          <w:szCs w:val="24"/>
        </w:rPr>
        <w:t>设计</w:t>
      </w:r>
      <w:r w:rsidR="00D003CB" w:rsidRPr="002F66DF">
        <w:rPr>
          <w:rFonts w:hint="eastAsia"/>
          <w:sz w:val="24"/>
          <w:szCs w:val="24"/>
        </w:rPr>
        <w:t>思路，</w:t>
      </w:r>
      <w:r w:rsidR="00D003CB" w:rsidRPr="002F66DF">
        <w:rPr>
          <w:sz w:val="24"/>
          <w:szCs w:val="24"/>
        </w:rPr>
        <w:t>实施过程中遇到的</w:t>
      </w:r>
      <w:r w:rsidR="00D003CB" w:rsidRPr="002F66DF">
        <w:rPr>
          <w:rFonts w:hint="eastAsia"/>
          <w:sz w:val="24"/>
          <w:szCs w:val="24"/>
        </w:rPr>
        <w:t>问题</w:t>
      </w:r>
      <w:r w:rsidR="00D003CB" w:rsidRPr="002F66DF">
        <w:rPr>
          <w:sz w:val="24"/>
          <w:szCs w:val="24"/>
        </w:rPr>
        <w:t>以及系统开发心得。</w:t>
      </w:r>
    </w:p>
    <w:p w:rsidR="00C31252" w:rsidRPr="00D003CB" w:rsidRDefault="00C31252" w:rsidP="002F66DF">
      <w:pPr>
        <w:pStyle w:val="2"/>
      </w:pPr>
      <w:r w:rsidRPr="00D003CB">
        <w:rPr>
          <w:rFonts w:hint="eastAsia"/>
        </w:rPr>
        <w:t xml:space="preserve">1.2 </w:t>
      </w:r>
      <w:r w:rsidRPr="00D003CB">
        <w:rPr>
          <w:rFonts w:hint="eastAsia"/>
        </w:rPr>
        <w:t>背景</w:t>
      </w:r>
    </w:p>
    <w:p w:rsidR="00C31252" w:rsidRPr="00DA0DF1" w:rsidRDefault="00C31252" w:rsidP="002F66DF">
      <w:pPr>
        <w:spacing w:line="360" w:lineRule="auto"/>
        <w:ind w:firstLineChars="200" w:firstLine="480"/>
        <w:rPr>
          <w:sz w:val="24"/>
          <w:szCs w:val="24"/>
        </w:rPr>
      </w:pPr>
      <w:r w:rsidRPr="00DA0DF1">
        <w:rPr>
          <w:rFonts w:hint="eastAsia"/>
          <w:sz w:val="24"/>
          <w:szCs w:val="24"/>
        </w:rPr>
        <w:t>开发软件系统的名称</w:t>
      </w:r>
      <w:r w:rsidR="006E6A85" w:rsidRPr="00DA0DF1">
        <w:rPr>
          <w:rFonts w:hint="eastAsia"/>
          <w:sz w:val="24"/>
          <w:szCs w:val="24"/>
        </w:rPr>
        <w:t xml:space="preserve"> </w:t>
      </w:r>
      <w:r w:rsidR="004F6977">
        <w:rPr>
          <w:rFonts w:hint="eastAsia"/>
          <w:sz w:val="24"/>
          <w:szCs w:val="24"/>
        </w:rPr>
        <w:t>维修中心</w:t>
      </w:r>
      <w:r w:rsidR="006E6A85" w:rsidRPr="00DA0DF1">
        <w:rPr>
          <w:rFonts w:hint="eastAsia"/>
          <w:sz w:val="24"/>
          <w:szCs w:val="24"/>
        </w:rPr>
        <w:t>管理系统</w:t>
      </w:r>
      <w:r w:rsidRPr="00DA0DF1">
        <w:rPr>
          <w:rFonts w:hint="eastAsia"/>
          <w:sz w:val="24"/>
          <w:szCs w:val="24"/>
        </w:rPr>
        <w:t>；</w:t>
      </w:r>
    </w:p>
    <w:p w:rsidR="006E6A85" w:rsidRPr="00DA0DF1" w:rsidRDefault="00C31252" w:rsidP="002F66DF">
      <w:pPr>
        <w:spacing w:line="360" w:lineRule="auto"/>
        <w:ind w:firstLineChars="200" w:firstLine="480"/>
        <w:rPr>
          <w:sz w:val="24"/>
          <w:szCs w:val="24"/>
        </w:rPr>
      </w:pPr>
      <w:r w:rsidRPr="00DA0DF1">
        <w:rPr>
          <w:rFonts w:hint="eastAsia"/>
          <w:sz w:val="24"/>
          <w:szCs w:val="24"/>
        </w:rPr>
        <w:t>用</w:t>
      </w:r>
      <w:r w:rsidR="008F0198" w:rsidRPr="00DA0DF1">
        <w:rPr>
          <w:rFonts w:hint="eastAsia"/>
          <w:sz w:val="24"/>
          <w:szCs w:val="24"/>
        </w:rPr>
        <w:t xml:space="preserve">  </w:t>
      </w:r>
      <w:r w:rsidRPr="00DA0DF1">
        <w:rPr>
          <w:rFonts w:hint="eastAsia"/>
          <w:sz w:val="24"/>
          <w:szCs w:val="24"/>
        </w:rPr>
        <w:t>户</w:t>
      </w:r>
      <w:r w:rsidR="00D428FF" w:rsidRPr="00DA0DF1">
        <w:rPr>
          <w:rFonts w:hint="eastAsia"/>
          <w:sz w:val="24"/>
          <w:szCs w:val="24"/>
        </w:rPr>
        <w:t>：</w:t>
      </w:r>
      <w:r w:rsidR="006C363D" w:rsidRPr="00DA0DF1">
        <w:rPr>
          <w:rFonts w:hint="eastAsia"/>
          <w:sz w:val="24"/>
          <w:szCs w:val="24"/>
        </w:rPr>
        <w:t>住在宿舍的学生</w:t>
      </w:r>
      <w:r w:rsidR="00D428FF" w:rsidRPr="00DA0DF1">
        <w:rPr>
          <w:rFonts w:hint="eastAsia"/>
          <w:sz w:val="24"/>
          <w:szCs w:val="24"/>
        </w:rPr>
        <w:t>，</w:t>
      </w:r>
      <w:r w:rsidR="004D5BF4" w:rsidRPr="00DA0DF1">
        <w:rPr>
          <w:rFonts w:hint="eastAsia"/>
          <w:sz w:val="24"/>
          <w:szCs w:val="24"/>
        </w:rPr>
        <w:t>学校住宅区教职工</w:t>
      </w:r>
      <w:r w:rsidR="004D5BF4" w:rsidRPr="00DA0DF1">
        <w:rPr>
          <w:sz w:val="24"/>
          <w:szCs w:val="24"/>
        </w:rPr>
        <w:t>、</w:t>
      </w:r>
      <w:r w:rsidR="006C363D" w:rsidRPr="00DA0DF1">
        <w:rPr>
          <w:rFonts w:hint="eastAsia"/>
          <w:sz w:val="24"/>
          <w:szCs w:val="24"/>
        </w:rPr>
        <w:t>后勤</w:t>
      </w:r>
      <w:r w:rsidR="0029057D">
        <w:rPr>
          <w:rFonts w:hint="eastAsia"/>
          <w:sz w:val="24"/>
          <w:szCs w:val="24"/>
        </w:rPr>
        <w:t>物业管理总公司维修中心</w:t>
      </w:r>
      <w:r w:rsidR="0029057D">
        <w:rPr>
          <w:sz w:val="24"/>
          <w:szCs w:val="24"/>
        </w:rPr>
        <w:t>。</w:t>
      </w:r>
    </w:p>
    <w:p w:rsidR="00C31252" w:rsidRPr="009010EA" w:rsidRDefault="00C31252" w:rsidP="002F66DF">
      <w:pPr>
        <w:spacing w:line="360" w:lineRule="auto"/>
        <w:ind w:firstLineChars="200" w:firstLine="480"/>
        <w:rPr>
          <w:sz w:val="24"/>
          <w:szCs w:val="24"/>
        </w:rPr>
      </w:pPr>
      <w:r w:rsidRPr="00DA0DF1">
        <w:rPr>
          <w:rFonts w:hint="eastAsia"/>
          <w:sz w:val="24"/>
          <w:szCs w:val="24"/>
        </w:rPr>
        <w:t>实现该软件的计算中心或计算机网络</w:t>
      </w:r>
      <w:r w:rsidR="006E6A85" w:rsidRPr="00DA0DF1">
        <w:rPr>
          <w:rFonts w:hint="eastAsia"/>
          <w:sz w:val="24"/>
          <w:szCs w:val="24"/>
        </w:rPr>
        <w:t>：</w:t>
      </w:r>
      <w:r w:rsidR="008F0198" w:rsidRPr="00DA0DF1">
        <w:rPr>
          <w:rFonts w:hint="eastAsia"/>
          <w:sz w:val="24"/>
          <w:szCs w:val="24"/>
        </w:rPr>
        <w:t>开发团队的个人电脑</w:t>
      </w:r>
      <w:r w:rsidR="00151648" w:rsidRPr="00DA0DF1">
        <w:rPr>
          <w:rFonts w:hint="eastAsia"/>
          <w:sz w:val="24"/>
          <w:szCs w:val="24"/>
        </w:rPr>
        <w:t>。</w:t>
      </w:r>
    </w:p>
    <w:p w:rsidR="00C31252" w:rsidRPr="002F66DF" w:rsidRDefault="009010EA" w:rsidP="002F66DF">
      <w:pPr>
        <w:pStyle w:val="2"/>
      </w:pPr>
      <w:r w:rsidRPr="002F66DF">
        <w:rPr>
          <w:rFonts w:hint="eastAsia"/>
        </w:rPr>
        <w:t>1.3</w:t>
      </w:r>
      <w:r w:rsidR="00C31252" w:rsidRPr="002F66DF">
        <w:rPr>
          <w:rFonts w:hint="eastAsia"/>
        </w:rPr>
        <w:t xml:space="preserve"> </w:t>
      </w:r>
      <w:r w:rsidR="00C31252" w:rsidRPr="002F66DF">
        <w:rPr>
          <w:rFonts w:hint="eastAsia"/>
        </w:rPr>
        <w:t>参考资料</w:t>
      </w:r>
    </w:p>
    <w:p w:rsidR="00DB1E43" w:rsidRPr="0029057D" w:rsidRDefault="004F572E" w:rsidP="002F66DF">
      <w:pPr>
        <w:spacing w:line="360" w:lineRule="auto"/>
        <w:ind w:firstLineChars="200" w:firstLine="480"/>
        <w:rPr>
          <w:sz w:val="24"/>
          <w:szCs w:val="24"/>
        </w:rPr>
      </w:pPr>
      <w:r w:rsidRPr="0029057D">
        <w:rPr>
          <w:rFonts w:hint="eastAsia"/>
          <w:sz w:val="24"/>
          <w:szCs w:val="24"/>
        </w:rPr>
        <w:t>a.</w:t>
      </w:r>
      <w:r w:rsidR="00945398" w:rsidRPr="0029057D">
        <w:rPr>
          <w:sz w:val="24"/>
          <w:szCs w:val="24"/>
        </w:rPr>
        <w:t xml:space="preserve"> </w:t>
      </w:r>
      <w:r w:rsidR="006D7BED" w:rsidRPr="0029057D">
        <w:rPr>
          <w:rFonts w:hint="eastAsia"/>
          <w:sz w:val="24"/>
          <w:szCs w:val="24"/>
        </w:rPr>
        <w:t>《</w:t>
      </w:r>
      <w:r w:rsidR="00DB1E43" w:rsidRPr="0029057D">
        <w:rPr>
          <w:rFonts w:hint="eastAsia"/>
          <w:sz w:val="24"/>
          <w:szCs w:val="24"/>
        </w:rPr>
        <w:t>管理信息系统</w:t>
      </w:r>
      <w:r w:rsidR="006D7BED" w:rsidRPr="0029057D">
        <w:rPr>
          <w:rFonts w:hint="eastAsia"/>
          <w:sz w:val="24"/>
          <w:szCs w:val="24"/>
        </w:rPr>
        <w:t>》</w:t>
      </w:r>
      <w:r w:rsidR="004D5BF4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蔡淑琴</w:t>
      </w:r>
      <w:r w:rsidR="00544D26" w:rsidRPr="0029057D">
        <w:rPr>
          <w:rFonts w:hint="eastAsia"/>
          <w:sz w:val="24"/>
          <w:szCs w:val="24"/>
        </w:rPr>
        <w:t xml:space="preserve"> </w:t>
      </w:r>
      <w:r w:rsidR="00544D26" w:rsidRPr="0029057D">
        <w:rPr>
          <w:rFonts w:hint="eastAsia"/>
          <w:sz w:val="24"/>
          <w:szCs w:val="24"/>
        </w:rPr>
        <w:t>编著</w:t>
      </w:r>
      <w:r w:rsidR="00544D26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科学</w:t>
      </w:r>
      <w:r w:rsidR="00DB1E43" w:rsidRPr="0029057D">
        <w:rPr>
          <w:rFonts w:hint="eastAsia"/>
          <w:sz w:val="24"/>
          <w:szCs w:val="24"/>
        </w:rPr>
        <w:t>出版社</w:t>
      </w:r>
      <w:r w:rsidRPr="0029057D">
        <w:rPr>
          <w:rFonts w:hint="eastAsia"/>
          <w:sz w:val="24"/>
          <w:szCs w:val="24"/>
        </w:rPr>
        <w:t xml:space="preserve">     </w:t>
      </w:r>
    </w:p>
    <w:p w:rsidR="006D7BED" w:rsidRPr="0029057D" w:rsidRDefault="004F572E" w:rsidP="002F66DF">
      <w:pPr>
        <w:spacing w:line="360" w:lineRule="auto"/>
        <w:ind w:firstLineChars="200" w:firstLine="480"/>
        <w:rPr>
          <w:sz w:val="24"/>
          <w:szCs w:val="24"/>
        </w:rPr>
      </w:pPr>
      <w:r w:rsidRPr="0029057D">
        <w:rPr>
          <w:rFonts w:hint="eastAsia"/>
          <w:sz w:val="24"/>
          <w:szCs w:val="24"/>
        </w:rPr>
        <w:t>b.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《</w:t>
      </w:r>
      <w:r w:rsidR="004D5BF4" w:rsidRPr="0029057D">
        <w:rPr>
          <w:sz w:val="24"/>
          <w:szCs w:val="24"/>
        </w:rPr>
        <w:t>网络</w:t>
      </w:r>
      <w:r w:rsidR="004D5BF4" w:rsidRPr="002F66DF">
        <w:rPr>
          <w:sz w:val="24"/>
          <w:szCs w:val="24"/>
        </w:rPr>
        <w:t>系统</w:t>
      </w:r>
      <w:r w:rsidR="004D5BF4" w:rsidRPr="0029057D">
        <w:rPr>
          <w:sz w:val="24"/>
          <w:szCs w:val="24"/>
        </w:rPr>
        <w:t>集成与工程</w:t>
      </w:r>
      <w:r w:rsidR="004D5BF4" w:rsidRPr="002F66DF">
        <w:rPr>
          <w:sz w:val="24"/>
          <w:szCs w:val="24"/>
        </w:rPr>
        <w:t>设计</w:t>
      </w:r>
      <w:r w:rsidR="004D5BF4" w:rsidRPr="0029057D">
        <w:rPr>
          <w:sz w:val="24"/>
          <w:szCs w:val="24"/>
        </w:rPr>
        <w:t>（第</w:t>
      </w:r>
      <w:r w:rsidR="004D5BF4" w:rsidRPr="0029057D">
        <w:rPr>
          <w:sz w:val="24"/>
          <w:szCs w:val="24"/>
        </w:rPr>
        <w:t>3</w:t>
      </w:r>
      <w:r w:rsidR="004D5BF4" w:rsidRPr="0029057D">
        <w:rPr>
          <w:sz w:val="24"/>
          <w:szCs w:val="24"/>
        </w:rPr>
        <w:t>版）</w:t>
      </w:r>
      <w:r w:rsidR="004D5BF4" w:rsidRPr="0029057D">
        <w:rPr>
          <w:rFonts w:hint="eastAsia"/>
          <w:sz w:val="24"/>
          <w:szCs w:val="24"/>
        </w:rPr>
        <w:t>》</w:t>
      </w:r>
      <w:r w:rsidR="004D5BF4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sz w:val="24"/>
          <w:szCs w:val="24"/>
        </w:rPr>
        <w:t>王勇</w:t>
      </w:r>
      <w:r w:rsidR="004D5BF4" w:rsidRPr="0029057D">
        <w:rPr>
          <w:sz w:val="24"/>
          <w:szCs w:val="24"/>
        </w:rPr>
        <w:t xml:space="preserve"> </w:t>
      </w:r>
      <w:r w:rsidR="004D5BF4" w:rsidRPr="0029057D">
        <w:rPr>
          <w:sz w:val="24"/>
          <w:szCs w:val="24"/>
        </w:rPr>
        <w:t>刘晓辉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编著</w:t>
      </w:r>
      <w:r w:rsidR="004D5BF4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科学</w:t>
      </w:r>
      <w:r w:rsidR="00831747" w:rsidRPr="0029057D">
        <w:rPr>
          <w:rFonts w:hint="eastAsia"/>
          <w:sz w:val="24"/>
          <w:szCs w:val="24"/>
        </w:rPr>
        <w:t>出版社</w:t>
      </w:r>
    </w:p>
    <w:p w:rsidR="006D7BED" w:rsidRPr="0029057D" w:rsidRDefault="004F572E" w:rsidP="002F66DF">
      <w:pPr>
        <w:spacing w:line="360" w:lineRule="auto"/>
        <w:ind w:firstLineChars="200" w:firstLine="480"/>
        <w:rPr>
          <w:sz w:val="24"/>
          <w:szCs w:val="24"/>
        </w:rPr>
      </w:pPr>
      <w:r w:rsidRPr="0029057D">
        <w:rPr>
          <w:rFonts w:hint="eastAsia"/>
          <w:sz w:val="24"/>
          <w:szCs w:val="24"/>
        </w:rPr>
        <w:t>c.</w:t>
      </w:r>
      <w:r w:rsidR="00831747" w:rsidRPr="0029057D">
        <w:rPr>
          <w:sz w:val="24"/>
          <w:szCs w:val="24"/>
        </w:rPr>
        <w:t xml:space="preserve"> </w:t>
      </w:r>
      <w:r w:rsidR="00831747" w:rsidRPr="0029057D">
        <w:rPr>
          <w:rFonts w:hint="eastAsia"/>
          <w:sz w:val="24"/>
          <w:szCs w:val="24"/>
        </w:rPr>
        <w:t>《</w:t>
      </w:r>
      <w:r w:rsidR="004D5BF4" w:rsidRPr="0029057D">
        <w:rPr>
          <w:rFonts w:hint="eastAsia"/>
          <w:sz w:val="24"/>
          <w:szCs w:val="24"/>
        </w:rPr>
        <w:t>数据库系统概论</w:t>
      </w:r>
      <w:r w:rsidR="00831747" w:rsidRPr="0029057D">
        <w:rPr>
          <w:sz w:val="24"/>
          <w:szCs w:val="24"/>
        </w:rPr>
        <w:t>》</w:t>
      </w:r>
      <w:r w:rsidR="004D5BF4" w:rsidRPr="0029057D">
        <w:rPr>
          <w:rFonts w:hint="eastAsia"/>
          <w:sz w:val="24"/>
          <w:szCs w:val="24"/>
        </w:rPr>
        <w:t>王珊</w:t>
      </w:r>
      <w:r w:rsidR="004D5BF4" w:rsidRPr="0029057D">
        <w:rPr>
          <w:rFonts w:hint="eastAsia"/>
          <w:sz w:val="24"/>
          <w:szCs w:val="24"/>
        </w:rPr>
        <w:t xml:space="preserve"> </w:t>
      </w:r>
      <w:r w:rsidR="004D5BF4" w:rsidRPr="0029057D">
        <w:rPr>
          <w:rFonts w:hint="eastAsia"/>
          <w:sz w:val="24"/>
          <w:szCs w:val="24"/>
        </w:rPr>
        <w:t>萨师煊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831747" w:rsidRPr="0029057D">
        <w:rPr>
          <w:rFonts w:hint="eastAsia"/>
          <w:sz w:val="24"/>
          <w:szCs w:val="24"/>
        </w:rPr>
        <w:t>编著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831747" w:rsidRPr="0029057D">
        <w:rPr>
          <w:rFonts w:hint="eastAsia"/>
          <w:sz w:val="24"/>
          <w:szCs w:val="24"/>
        </w:rPr>
        <w:t>清华大学出版社</w:t>
      </w:r>
    </w:p>
    <w:p w:rsidR="00DB1E43" w:rsidRPr="0029057D" w:rsidRDefault="00DB1E43" w:rsidP="002F66DF">
      <w:pPr>
        <w:spacing w:line="360" w:lineRule="auto"/>
        <w:ind w:firstLineChars="200" w:firstLine="480"/>
        <w:rPr>
          <w:sz w:val="24"/>
          <w:szCs w:val="24"/>
        </w:rPr>
      </w:pPr>
      <w:r w:rsidRPr="0029057D">
        <w:rPr>
          <w:sz w:val="24"/>
          <w:szCs w:val="24"/>
        </w:rPr>
        <w:t>d.</w:t>
      </w:r>
      <w:r w:rsidR="00831747" w:rsidRPr="0029057D">
        <w:rPr>
          <w:sz w:val="24"/>
          <w:szCs w:val="24"/>
        </w:rPr>
        <w:t xml:space="preserve"> </w:t>
      </w:r>
      <w:r w:rsidR="00831747" w:rsidRPr="0029057D">
        <w:rPr>
          <w:rFonts w:hint="eastAsia"/>
          <w:sz w:val="24"/>
          <w:szCs w:val="24"/>
        </w:rPr>
        <w:t>《</w:t>
      </w:r>
      <w:r w:rsidR="0029057D">
        <w:rPr>
          <w:sz w:val="24"/>
          <w:szCs w:val="24"/>
        </w:rPr>
        <w:t>UML</w:t>
      </w:r>
      <w:r w:rsidR="0029057D">
        <w:rPr>
          <w:rFonts w:hint="eastAsia"/>
          <w:sz w:val="24"/>
          <w:szCs w:val="24"/>
        </w:rPr>
        <w:t>基础</w:t>
      </w:r>
      <w:r w:rsidR="0029057D">
        <w:rPr>
          <w:sz w:val="24"/>
          <w:szCs w:val="24"/>
        </w:rPr>
        <w:t>与应用</w:t>
      </w:r>
      <w:r w:rsidR="00831747" w:rsidRPr="0029057D">
        <w:rPr>
          <w:sz w:val="24"/>
          <w:szCs w:val="24"/>
        </w:rPr>
        <w:t>》</w:t>
      </w:r>
      <w:r w:rsidR="0029057D">
        <w:rPr>
          <w:rFonts w:hint="eastAsia"/>
          <w:sz w:val="24"/>
          <w:szCs w:val="24"/>
        </w:rPr>
        <w:t>王养延</w:t>
      </w:r>
      <w:r w:rsidR="0029057D">
        <w:rPr>
          <w:rFonts w:hint="eastAsia"/>
          <w:sz w:val="24"/>
          <w:szCs w:val="24"/>
        </w:rPr>
        <w:t xml:space="preserve"> </w:t>
      </w:r>
      <w:r w:rsidR="0029057D">
        <w:rPr>
          <w:rFonts w:hint="eastAsia"/>
          <w:sz w:val="24"/>
          <w:szCs w:val="24"/>
        </w:rPr>
        <w:t>李磊</w:t>
      </w:r>
      <w:r w:rsidR="0029057D">
        <w:rPr>
          <w:rFonts w:hint="eastAsia"/>
          <w:sz w:val="24"/>
          <w:szCs w:val="24"/>
        </w:rPr>
        <w:t xml:space="preserve"> </w:t>
      </w:r>
      <w:r w:rsidR="0029057D">
        <w:rPr>
          <w:rFonts w:hint="eastAsia"/>
          <w:sz w:val="24"/>
          <w:szCs w:val="24"/>
        </w:rPr>
        <w:t>宋汉珍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29057D">
        <w:rPr>
          <w:rFonts w:hint="eastAsia"/>
          <w:sz w:val="24"/>
          <w:szCs w:val="24"/>
        </w:rPr>
        <w:t>清华大学</w:t>
      </w:r>
      <w:r w:rsidR="00831747" w:rsidRPr="0029057D">
        <w:rPr>
          <w:rFonts w:hint="eastAsia"/>
          <w:sz w:val="24"/>
          <w:szCs w:val="24"/>
        </w:rPr>
        <w:t>出版社</w:t>
      </w:r>
    </w:p>
    <w:p w:rsidR="004F572E" w:rsidRPr="0029057D" w:rsidRDefault="00CD35E5" w:rsidP="002F66DF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 w:rsidR="001E139F" w:rsidRPr="0029057D">
        <w:rPr>
          <w:sz w:val="24"/>
          <w:szCs w:val="24"/>
        </w:rPr>
        <w:t>.</w:t>
      </w:r>
      <w:r w:rsidR="00831747" w:rsidRPr="0029057D">
        <w:rPr>
          <w:rFonts w:hint="eastAsia"/>
          <w:sz w:val="24"/>
          <w:szCs w:val="24"/>
        </w:rPr>
        <w:t xml:space="preserve"> </w:t>
      </w:r>
      <w:r w:rsidR="00831747" w:rsidRPr="0029057D">
        <w:rPr>
          <w:rFonts w:hint="eastAsia"/>
          <w:sz w:val="24"/>
          <w:szCs w:val="24"/>
        </w:rPr>
        <w:t>网上资源</w:t>
      </w:r>
    </w:p>
    <w:p w:rsidR="00C31252" w:rsidRDefault="00C31252" w:rsidP="002F66DF">
      <w:pPr>
        <w:pStyle w:val="1"/>
      </w:pPr>
      <w:r>
        <w:rPr>
          <w:rFonts w:hint="eastAsia"/>
        </w:rPr>
        <w:lastRenderedPageBreak/>
        <w:t>2.</w:t>
      </w:r>
      <w:r>
        <w:t xml:space="preserve"> </w:t>
      </w:r>
      <w:r w:rsidR="004057B3">
        <w:rPr>
          <w:rFonts w:hint="eastAsia"/>
        </w:rPr>
        <w:t>设计</w:t>
      </w:r>
      <w:r w:rsidR="00302C6F">
        <w:rPr>
          <w:rFonts w:hint="eastAsia"/>
        </w:rPr>
        <w:t>部分</w:t>
      </w:r>
    </w:p>
    <w:p w:rsidR="00C31252" w:rsidRDefault="00C31252" w:rsidP="002F66DF">
      <w:pPr>
        <w:pStyle w:val="2"/>
      </w:pPr>
      <w:r w:rsidRPr="00D003CB">
        <w:rPr>
          <w:rFonts w:hint="eastAsia"/>
        </w:rPr>
        <w:t>2.1</w:t>
      </w:r>
      <w:r w:rsidRPr="00D003CB">
        <w:t xml:space="preserve"> </w:t>
      </w:r>
      <w:r w:rsidRPr="00D003CB">
        <w:rPr>
          <w:rFonts w:hint="eastAsia"/>
        </w:rPr>
        <w:t>工作内容</w:t>
      </w:r>
    </w:p>
    <w:p w:rsidR="004F6977" w:rsidRDefault="004F6977" w:rsidP="002F66DF">
      <w:pPr>
        <w:pStyle w:val="2"/>
      </w:pPr>
      <w:r>
        <w:rPr>
          <w:rFonts w:hint="eastAsia"/>
        </w:rPr>
        <w:t>2.1.1</w:t>
      </w:r>
      <w:r>
        <w:rPr>
          <w:rFonts w:hint="eastAsia"/>
        </w:rPr>
        <w:t>确定主题</w:t>
      </w:r>
    </w:p>
    <w:p w:rsidR="004F6977" w:rsidRPr="00302C6F" w:rsidRDefault="004F6977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前期我们设计思路是设计一个方便学生管理水电费的查询管理系统，为了了解学校</w:t>
      </w:r>
      <w:r w:rsidR="008C17EF" w:rsidRPr="00302C6F">
        <w:rPr>
          <w:rFonts w:hint="eastAsia"/>
          <w:sz w:val="24"/>
          <w:szCs w:val="24"/>
        </w:rPr>
        <w:t>后勤集团对于学生水电维修管理的管理方式，我们到后勤集团去调查，然后第一个到达后勤水电维修中心，了解情况之后，发现水电维修这一块也是一个小型管理体系，包括采购、维修、人员管理、仓库等几块的管理，这几个模块组成一个管理系统。</w:t>
      </w:r>
    </w:p>
    <w:p w:rsidR="008C17EF" w:rsidRPr="00302C6F" w:rsidRDefault="008C17EF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考虑到我们当初设想是设计一个可以查询水电余额、网上预约维修、水电缴费等功能的信息系统，仔细</w:t>
      </w:r>
      <w:r w:rsidR="00302C6F">
        <w:rPr>
          <w:rFonts w:hint="eastAsia"/>
          <w:sz w:val="24"/>
          <w:szCs w:val="24"/>
        </w:rPr>
        <w:t>思考</w:t>
      </w:r>
      <w:r w:rsidRPr="00302C6F">
        <w:rPr>
          <w:rFonts w:hint="eastAsia"/>
          <w:sz w:val="24"/>
          <w:szCs w:val="24"/>
        </w:rPr>
        <w:t>之后发现这个系统大概只是查询功能，没有实际的管理功能，实际的管理功能需要结合学校水电部门，我们需要得到水电的管理权，这个工作比较麻烦。我们学校的水表是老式的水表，没有电子计费的功能，同样电表也是，这样对于我们水电余额信息的获得带来了困难</w:t>
      </w:r>
      <w:r w:rsidR="00302C6F">
        <w:rPr>
          <w:rFonts w:hint="eastAsia"/>
          <w:sz w:val="24"/>
          <w:szCs w:val="24"/>
        </w:rPr>
        <w:t>，所以可能最后我们设计出来的系统没有实际用处</w:t>
      </w:r>
      <w:r w:rsidRPr="00302C6F">
        <w:rPr>
          <w:rFonts w:hint="eastAsia"/>
          <w:sz w:val="24"/>
          <w:szCs w:val="24"/>
        </w:rPr>
        <w:t>。</w:t>
      </w:r>
    </w:p>
    <w:p w:rsidR="008C17EF" w:rsidRPr="00302C6F" w:rsidRDefault="008C17EF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综合考虑之后，我们决定以水电维修中心作为我们的调研对象，设计水电维修中心的管理系统。至此，我们的课程设计主题产生，维修中心管理信息系统。</w:t>
      </w:r>
    </w:p>
    <w:p w:rsidR="008C17EF" w:rsidRDefault="0075732A" w:rsidP="002F66DF">
      <w:pPr>
        <w:pStyle w:val="2"/>
      </w:pPr>
      <w:r>
        <w:rPr>
          <w:rFonts w:hint="eastAsia"/>
        </w:rPr>
        <w:t>2.1.2</w:t>
      </w:r>
      <w:r w:rsidR="008C17EF">
        <w:rPr>
          <w:rFonts w:hint="eastAsia"/>
        </w:rPr>
        <w:t>调研</w:t>
      </w:r>
    </w:p>
    <w:p w:rsidR="008C17EF" w:rsidRPr="00302C6F" w:rsidRDefault="008C17EF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确定主题之后，我们经过两次实地调研，多次电话调研之后，获得维修中心的概况、工作流程、人员结构等重要信息。</w:t>
      </w:r>
      <w:r w:rsidR="0075732A" w:rsidRPr="00302C6F">
        <w:rPr>
          <w:rFonts w:hint="eastAsia"/>
          <w:sz w:val="24"/>
          <w:szCs w:val="24"/>
        </w:rPr>
        <w:t>我们在仓库实际调查，对于维修中心现在库存管理了解到情况；在办公室与副经理了解日常工作流程等等。之后再分析需求的时候，多次与副经理沟通，得出确切的要求等。</w:t>
      </w:r>
    </w:p>
    <w:p w:rsidR="0086522B" w:rsidRDefault="0086522B" w:rsidP="002F66DF">
      <w:pPr>
        <w:pStyle w:val="2"/>
      </w:pPr>
      <w:r>
        <w:rPr>
          <w:rFonts w:hint="eastAsia"/>
        </w:rPr>
        <w:t>2.1.3</w:t>
      </w:r>
      <w:r>
        <w:rPr>
          <w:rFonts w:hint="eastAsia"/>
        </w:rPr>
        <w:t>流程构想</w:t>
      </w:r>
    </w:p>
    <w:p w:rsidR="00E97F97" w:rsidRPr="00302C6F" w:rsidRDefault="0086522B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调研完成后，我们考虑了很多流程的问题，</w:t>
      </w:r>
      <w:r w:rsidR="00E97F97" w:rsidRPr="00302C6F">
        <w:rPr>
          <w:rFonts w:hint="eastAsia"/>
          <w:sz w:val="24"/>
          <w:szCs w:val="24"/>
        </w:rPr>
        <w:t>识别</w:t>
      </w:r>
      <w:r w:rsidRPr="00302C6F">
        <w:rPr>
          <w:rFonts w:hint="eastAsia"/>
          <w:sz w:val="24"/>
          <w:szCs w:val="24"/>
        </w:rPr>
        <w:t>维修中心的流程</w:t>
      </w:r>
      <w:r w:rsidR="00E97F97" w:rsidRPr="00302C6F">
        <w:rPr>
          <w:rFonts w:hint="eastAsia"/>
          <w:sz w:val="24"/>
          <w:szCs w:val="24"/>
        </w:rPr>
        <w:t>，重新设计其流程。</w:t>
      </w:r>
    </w:p>
    <w:p w:rsidR="00E97F97" w:rsidRPr="00302C6F" w:rsidRDefault="00E97F97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lastRenderedPageBreak/>
        <w:t>例如：</w:t>
      </w:r>
    </w:p>
    <w:p w:rsidR="0086522B" w:rsidRPr="00302C6F" w:rsidRDefault="00E97F97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1</w:t>
      </w:r>
      <w:r w:rsidRPr="00302C6F">
        <w:rPr>
          <w:rFonts w:hint="eastAsia"/>
          <w:sz w:val="24"/>
          <w:szCs w:val="24"/>
        </w:rPr>
        <w:t>维修申请方式改为电话申请和网上申请两个部分，具体原因</w:t>
      </w:r>
      <w:r w:rsidRPr="00302C6F">
        <w:rPr>
          <w:rFonts w:hint="eastAsia"/>
          <w:sz w:val="24"/>
          <w:szCs w:val="24"/>
        </w:rPr>
        <w:t>2.1.4</w:t>
      </w:r>
      <w:r w:rsidRPr="00302C6F">
        <w:rPr>
          <w:rFonts w:hint="eastAsia"/>
          <w:sz w:val="24"/>
          <w:szCs w:val="24"/>
        </w:rPr>
        <w:t>开发构想部分会详细描述。网上申请完成后，</w:t>
      </w:r>
      <w:proofErr w:type="gramStart"/>
      <w:r w:rsidRPr="00302C6F">
        <w:rPr>
          <w:rFonts w:hint="eastAsia"/>
          <w:sz w:val="24"/>
          <w:szCs w:val="24"/>
        </w:rPr>
        <w:t>申请单每一步</w:t>
      </w:r>
      <w:proofErr w:type="gramEnd"/>
      <w:r w:rsidRPr="00302C6F">
        <w:rPr>
          <w:rFonts w:hint="eastAsia"/>
          <w:sz w:val="24"/>
          <w:szCs w:val="24"/>
        </w:rPr>
        <w:t>的完成状态都会相应改变，有已受理、已派工、已完成等。而原来的接到电话之后，没有信息反馈过程，客</w:t>
      </w:r>
      <w:bookmarkStart w:id="0" w:name="_GoBack"/>
      <w:bookmarkEnd w:id="0"/>
      <w:r w:rsidRPr="00302C6F">
        <w:rPr>
          <w:rFonts w:hint="eastAsia"/>
          <w:sz w:val="24"/>
          <w:szCs w:val="24"/>
        </w:rPr>
        <w:t>户不知道自己申请是否有效等。</w:t>
      </w:r>
    </w:p>
    <w:p w:rsidR="00E97F97" w:rsidRPr="00302C6F" w:rsidRDefault="00E97F97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2</w:t>
      </w:r>
      <w:r w:rsidRPr="00302C6F">
        <w:rPr>
          <w:rFonts w:hint="eastAsia"/>
          <w:sz w:val="24"/>
          <w:szCs w:val="24"/>
        </w:rPr>
        <w:t>维修中心的申请受理改为网上受理。维修中心是隶属于后勤集团的一个部门，所以维修中心没有大的权限，关于采购物资、大型项目、员工工资、管理费用等都是后勤集团拨款及批复的。而且有些项目的申报需要像不同的单位申报。所以我们的申请管理这块比较复杂。所以我们设定了一个后勤集团人员专门管理部门申请的人，实际上这个就是后勤集团的某一个副总。这个人在我们网站上处理我们申请，处理完成后，我们将处理结果和合同等文档资料再</w:t>
      </w:r>
      <w:r w:rsidR="002F66DF" w:rsidRPr="00302C6F">
        <w:rPr>
          <w:rFonts w:hint="eastAsia"/>
          <w:sz w:val="24"/>
          <w:szCs w:val="24"/>
        </w:rPr>
        <w:t>给后勤处理。</w:t>
      </w:r>
    </w:p>
    <w:p w:rsidR="00E97F97" w:rsidRDefault="002F66DF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3</w:t>
      </w:r>
      <w:r w:rsidRPr="00302C6F">
        <w:rPr>
          <w:rFonts w:hint="eastAsia"/>
          <w:sz w:val="24"/>
          <w:szCs w:val="24"/>
        </w:rPr>
        <w:t>设置物料预警线。原来水电维修中心的仓库管理是定期盘存，到了盘存的时候发现物料不够再订货。我们设置一个物料预警线，系统会自动随时监测，会有提醒物料短缺的情况。</w:t>
      </w:r>
      <w:r w:rsidR="00302C6F">
        <w:rPr>
          <w:rFonts w:hint="eastAsia"/>
          <w:sz w:val="24"/>
          <w:szCs w:val="24"/>
        </w:rPr>
        <w:t>、</w:t>
      </w:r>
    </w:p>
    <w:p w:rsidR="00302C6F" w:rsidRPr="00302C6F" w:rsidRDefault="00302C6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在分析其他工作流程的时候，我们将流程规范化，每一步都要有凭证，并且凭证设计上考虑到状态、时间、负责人等信息。</w:t>
      </w:r>
      <w:r w:rsidR="009D043F">
        <w:rPr>
          <w:rFonts w:hint="eastAsia"/>
          <w:sz w:val="24"/>
          <w:szCs w:val="24"/>
        </w:rPr>
        <w:t>这种流程信息流传递过程的规范化设计就不再赘述。</w:t>
      </w:r>
    </w:p>
    <w:p w:rsidR="0075732A" w:rsidRDefault="0075732A" w:rsidP="002F66DF">
      <w:pPr>
        <w:pStyle w:val="2"/>
      </w:pPr>
      <w:r>
        <w:rPr>
          <w:rFonts w:hint="eastAsia"/>
        </w:rPr>
        <w:t>2.1.</w:t>
      </w:r>
      <w:r w:rsidR="0086522B">
        <w:rPr>
          <w:rFonts w:hint="eastAsia"/>
        </w:rPr>
        <w:t>4</w:t>
      </w:r>
      <w:r>
        <w:rPr>
          <w:rFonts w:hint="eastAsia"/>
        </w:rPr>
        <w:t>开发</w:t>
      </w:r>
      <w:r w:rsidR="0086522B">
        <w:rPr>
          <w:rFonts w:hint="eastAsia"/>
        </w:rPr>
        <w:t>构思</w:t>
      </w:r>
    </w:p>
    <w:p w:rsidR="0075732A" w:rsidRPr="00302C6F" w:rsidRDefault="0075732A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确定完主题，调研基本结束后，我们开始准备信息系统的开发。</w:t>
      </w:r>
    </w:p>
    <w:p w:rsidR="0086522B" w:rsidRPr="00302C6F" w:rsidRDefault="0075732A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我们在讨论流程的时候，觉得整个系统除了维修申请是来自于外部交互，其他部分都是内部的管理流程，所以我们决定用</w:t>
      </w:r>
      <w:r w:rsidRPr="00302C6F">
        <w:rPr>
          <w:rFonts w:hint="eastAsia"/>
          <w:sz w:val="24"/>
          <w:szCs w:val="24"/>
        </w:rPr>
        <w:t>C/S</w:t>
      </w:r>
      <w:r w:rsidRPr="00302C6F">
        <w:rPr>
          <w:rFonts w:hint="eastAsia"/>
          <w:sz w:val="24"/>
          <w:szCs w:val="24"/>
        </w:rPr>
        <w:t>结构来完成主体流程的设计。</w:t>
      </w:r>
    </w:p>
    <w:p w:rsidR="0086522B" w:rsidRPr="00302C6F" w:rsidRDefault="0075732A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但是怎么解决维修申请单呢。维修中心原来的流程是电话申请，</w:t>
      </w:r>
      <w:r w:rsidR="0086522B" w:rsidRPr="00302C6F">
        <w:rPr>
          <w:rFonts w:hint="eastAsia"/>
          <w:sz w:val="24"/>
          <w:szCs w:val="24"/>
        </w:rPr>
        <w:t>即</w:t>
      </w:r>
      <w:r w:rsidRPr="00302C6F">
        <w:rPr>
          <w:rFonts w:hint="eastAsia"/>
          <w:sz w:val="24"/>
          <w:szCs w:val="24"/>
        </w:rPr>
        <w:t>直接打电话到维修中心进行维修申报工作，我们觉得既然使用到信息系统，那么把这部分也划归到系统里面才能真正实现信息化，所以我们</w:t>
      </w:r>
      <w:r w:rsidR="0086522B" w:rsidRPr="00302C6F">
        <w:rPr>
          <w:rFonts w:hint="eastAsia"/>
          <w:sz w:val="24"/>
          <w:szCs w:val="24"/>
        </w:rPr>
        <w:t>又决定开发一个</w:t>
      </w:r>
      <w:r w:rsidR="0086522B" w:rsidRPr="00302C6F">
        <w:rPr>
          <w:rFonts w:hint="eastAsia"/>
          <w:sz w:val="24"/>
          <w:szCs w:val="24"/>
        </w:rPr>
        <w:t>WEB</w:t>
      </w:r>
      <w:r w:rsidR="0086522B" w:rsidRPr="00302C6F">
        <w:rPr>
          <w:rFonts w:hint="eastAsia"/>
          <w:sz w:val="24"/>
          <w:szCs w:val="24"/>
        </w:rPr>
        <w:t>页面，开放给学生、教工、安保职员申请维修。在</w:t>
      </w:r>
      <w:r w:rsidR="0086522B" w:rsidRPr="00302C6F">
        <w:rPr>
          <w:rFonts w:hint="eastAsia"/>
          <w:sz w:val="24"/>
          <w:szCs w:val="24"/>
        </w:rPr>
        <w:t>WEB</w:t>
      </w:r>
      <w:r w:rsidR="0086522B" w:rsidRPr="00302C6F">
        <w:rPr>
          <w:rFonts w:hint="eastAsia"/>
          <w:sz w:val="24"/>
          <w:szCs w:val="24"/>
        </w:rPr>
        <w:t>页面中，登录页面注册</w:t>
      </w:r>
      <w:r w:rsidR="0086522B" w:rsidRPr="00302C6F">
        <w:rPr>
          <w:rFonts w:hint="eastAsia"/>
          <w:sz w:val="24"/>
          <w:szCs w:val="24"/>
        </w:rPr>
        <w:t>ID</w:t>
      </w:r>
      <w:r w:rsidR="0086522B" w:rsidRPr="00302C6F">
        <w:rPr>
          <w:rFonts w:hint="eastAsia"/>
          <w:sz w:val="24"/>
          <w:szCs w:val="24"/>
        </w:rPr>
        <w:t>，就可以申请维修。在</w:t>
      </w:r>
      <w:r w:rsidR="0086522B" w:rsidRPr="00302C6F">
        <w:rPr>
          <w:rFonts w:hint="eastAsia"/>
          <w:sz w:val="24"/>
          <w:szCs w:val="24"/>
        </w:rPr>
        <w:t>WEB</w:t>
      </w:r>
      <w:r w:rsidR="0086522B" w:rsidRPr="00302C6F">
        <w:rPr>
          <w:rFonts w:hint="eastAsia"/>
          <w:sz w:val="24"/>
          <w:szCs w:val="24"/>
        </w:rPr>
        <w:t>端可以看到自己的申请维修的状态。改变了现在电话申请维修不知道自己申请是否受理、是否派工的延迟现象。所以这一部分用到</w:t>
      </w:r>
      <w:r w:rsidR="0086522B" w:rsidRPr="00302C6F">
        <w:rPr>
          <w:rFonts w:hint="eastAsia"/>
          <w:sz w:val="24"/>
          <w:szCs w:val="24"/>
        </w:rPr>
        <w:t>B/S</w:t>
      </w:r>
      <w:r w:rsidR="0086522B" w:rsidRPr="00302C6F">
        <w:rPr>
          <w:rFonts w:hint="eastAsia"/>
          <w:sz w:val="24"/>
          <w:szCs w:val="24"/>
        </w:rPr>
        <w:t>结构。</w:t>
      </w:r>
    </w:p>
    <w:p w:rsidR="0075732A" w:rsidRPr="00302C6F" w:rsidRDefault="0086522B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lastRenderedPageBreak/>
        <w:t>考虑到可能有的人使用网络不方便，或者不会使用网络的人。我们依旧可以有电话申请维修功能，维修申请在客户端生成。这样我们设计了两个申请维修的方式，对于学生、教工来说比较方便。</w:t>
      </w:r>
    </w:p>
    <w:p w:rsidR="0075732A" w:rsidRDefault="0086522B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所以，我们系统使用了</w:t>
      </w:r>
      <w:r w:rsidRPr="00302C6F">
        <w:rPr>
          <w:rFonts w:hint="eastAsia"/>
          <w:sz w:val="24"/>
          <w:szCs w:val="24"/>
        </w:rPr>
        <w:t>B/S</w:t>
      </w:r>
      <w:r w:rsidRPr="00302C6F">
        <w:rPr>
          <w:rFonts w:hint="eastAsia"/>
          <w:sz w:val="24"/>
          <w:szCs w:val="24"/>
        </w:rPr>
        <w:t>、</w:t>
      </w:r>
      <w:r w:rsidRPr="00302C6F">
        <w:rPr>
          <w:rFonts w:hint="eastAsia"/>
          <w:sz w:val="24"/>
          <w:szCs w:val="24"/>
        </w:rPr>
        <w:t>C/S</w:t>
      </w:r>
      <w:r w:rsidR="002F66DF" w:rsidRPr="00302C6F">
        <w:rPr>
          <w:rFonts w:hint="eastAsia"/>
          <w:sz w:val="24"/>
          <w:szCs w:val="24"/>
        </w:rPr>
        <w:t>两种结构来完成水电维修中心的管理信息系统的构建</w:t>
      </w:r>
      <w:r w:rsidRPr="00302C6F">
        <w:rPr>
          <w:rFonts w:hint="eastAsia"/>
          <w:sz w:val="24"/>
          <w:szCs w:val="24"/>
        </w:rPr>
        <w:t>。</w:t>
      </w:r>
      <w:r w:rsidR="0075732A" w:rsidRPr="00302C6F">
        <w:rPr>
          <w:rFonts w:hint="eastAsia"/>
          <w:sz w:val="24"/>
          <w:szCs w:val="24"/>
        </w:rPr>
        <w:t>我们综合考虑组员的编程能力，决定用</w:t>
      </w:r>
      <w:r w:rsidR="0075732A" w:rsidRPr="00302C6F">
        <w:rPr>
          <w:rFonts w:hint="eastAsia"/>
          <w:sz w:val="24"/>
          <w:szCs w:val="24"/>
        </w:rPr>
        <w:t>C#</w:t>
      </w:r>
      <w:r w:rsidR="002F66DF" w:rsidRPr="00302C6F">
        <w:rPr>
          <w:rFonts w:hint="eastAsia"/>
          <w:sz w:val="24"/>
          <w:szCs w:val="24"/>
        </w:rPr>
        <w:t>、</w:t>
      </w:r>
      <w:r w:rsidR="002F66DF" w:rsidRPr="00302C6F">
        <w:rPr>
          <w:rFonts w:hint="eastAsia"/>
          <w:sz w:val="24"/>
          <w:szCs w:val="24"/>
        </w:rPr>
        <w:t>ASP</w:t>
      </w:r>
      <w:r w:rsidR="0075732A" w:rsidRPr="00302C6F">
        <w:rPr>
          <w:rFonts w:hint="eastAsia"/>
          <w:sz w:val="24"/>
          <w:szCs w:val="24"/>
        </w:rPr>
        <w:t>开发。</w:t>
      </w:r>
    </w:p>
    <w:p w:rsidR="009D043F" w:rsidRDefault="009D043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品开发过程中的困难也有许多，但是经过开发同学的不断努力修改与学习过程，我们克服了许多困难，最后完成系统完整流程的设计过程。能够完整的演示网上注册、网上维修申请、网上维修状态查看、维修申请处理、维修派工、维修领料、维修出库、维修回执等维修过程；送货入库、盘点库存、材料出库、采购验收等仓库管理过程；采购申请、采购处理、采购送货等采购过程；人员信息查看、人员入职、人员离职等人员管理操作。</w:t>
      </w:r>
    </w:p>
    <w:p w:rsidR="009D043F" w:rsidRPr="00302C6F" w:rsidRDefault="009D043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在设计上，我们设计了费用管理部分，但是由于水电维修中心不直接管理费用问题，涉及到费用都是通过后勤集团批复，所以这个部分内容比较少，最后在代码实现中就没有编写这部分代码。</w:t>
      </w:r>
    </w:p>
    <w:p w:rsidR="00C31252" w:rsidRPr="00D003CB" w:rsidRDefault="00302C6F" w:rsidP="00302C6F">
      <w:pPr>
        <w:pStyle w:val="1"/>
      </w:pPr>
      <w:r>
        <w:rPr>
          <w:rFonts w:hint="eastAsia"/>
        </w:rPr>
        <w:t>3</w:t>
      </w:r>
      <w:r w:rsidR="00C31252" w:rsidRPr="00D003CB">
        <w:rPr>
          <w:rFonts w:hint="eastAsia"/>
        </w:rPr>
        <w:t>产品</w:t>
      </w:r>
    </w:p>
    <w:p w:rsidR="00C31252" w:rsidRDefault="00302C6F" w:rsidP="00302C6F">
      <w:pPr>
        <w:pStyle w:val="2"/>
      </w:pPr>
      <w:r>
        <w:rPr>
          <w:rFonts w:hint="eastAsia"/>
        </w:rPr>
        <w:t>3</w:t>
      </w:r>
      <w:r w:rsidR="004F6977">
        <w:rPr>
          <w:rFonts w:hint="eastAsia"/>
        </w:rPr>
        <w:t>.</w:t>
      </w:r>
      <w:r w:rsidR="00C31252">
        <w:rPr>
          <w:rFonts w:hint="eastAsia"/>
        </w:rPr>
        <w:t>1</w:t>
      </w:r>
      <w:r w:rsidR="00C31252">
        <w:t xml:space="preserve"> </w:t>
      </w:r>
      <w:r w:rsidR="00C31252">
        <w:rPr>
          <w:rFonts w:hint="eastAsia"/>
        </w:rPr>
        <w:t>程序</w:t>
      </w:r>
      <w:r w:rsidR="00C31252">
        <w:rPr>
          <w:rFonts w:hint="eastAsia"/>
        </w:rPr>
        <w:t xml:space="preserve">  </w:t>
      </w:r>
    </w:p>
    <w:p w:rsidR="007F052F" w:rsidRPr="009D043F" w:rsidRDefault="009D043F" w:rsidP="009D043F">
      <w:pPr>
        <w:spacing w:line="360" w:lineRule="auto"/>
        <w:ind w:firstLineChars="200" w:firstLine="480"/>
        <w:rPr>
          <w:sz w:val="24"/>
          <w:szCs w:val="24"/>
        </w:rPr>
      </w:pPr>
      <w:r w:rsidRPr="009D043F">
        <w:rPr>
          <w:rFonts w:hint="eastAsia"/>
          <w:sz w:val="24"/>
          <w:szCs w:val="24"/>
        </w:rPr>
        <w:t>经过我们为期几周的开发过程，我们的程序产品主要是：</w:t>
      </w:r>
      <w:r w:rsidR="004F6977" w:rsidRPr="00302C6F">
        <w:rPr>
          <w:rFonts w:hint="eastAsia"/>
          <w:sz w:val="24"/>
          <w:szCs w:val="24"/>
        </w:rPr>
        <w:t>C#</w:t>
      </w:r>
      <w:r w:rsidR="007F052F" w:rsidRPr="00302C6F">
        <w:rPr>
          <w:rFonts w:hint="eastAsia"/>
          <w:sz w:val="24"/>
          <w:szCs w:val="24"/>
        </w:rPr>
        <w:t>程序</w:t>
      </w:r>
      <w:r w:rsidR="00EE68ED" w:rsidRPr="00302C6F">
        <w:rPr>
          <w:rFonts w:hint="eastAsia"/>
          <w:sz w:val="24"/>
          <w:szCs w:val="24"/>
        </w:rPr>
        <w:t>、</w:t>
      </w:r>
      <w:r w:rsidR="004F6977" w:rsidRPr="00302C6F">
        <w:rPr>
          <w:rFonts w:hint="eastAsia"/>
          <w:sz w:val="24"/>
          <w:szCs w:val="24"/>
        </w:rPr>
        <w:t>WEB</w:t>
      </w:r>
      <w:r w:rsidR="004F6977" w:rsidRPr="00302C6F">
        <w:rPr>
          <w:rFonts w:hint="eastAsia"/>
          <w:sz w:val="24"/>
          <w:szCs w:val="24"/>
        </w:rPr>
        <w:t>页面</w:t>
      </w:r>
      <w:r w:rsidR="007F052F" w:rsidRPr="00302C6F">
        <w:rPr>
          <w:rFonts w:hint="eastAsia"/>
          <w:sz w:val="24"/>
          <w:szCs w:val="24"/>
        </w:rPr>
        <w:t>和</w:t>
      </w:r>
      <w:proofErr w:type="spellStart"/>
      <w:r w:rsidR="00EE68ED" w:rsidRPr="00302C6F">
        <w:rPr>
          <w:rFonts w:hint="eastAsia"/>
          <w:sz w:val="24"/>
          <w:szCs w:val="24"/>
        </w:rPr>
        <w:t>my</w:t>
      </w:r>
      <w:r w:rsidR="007F052F" w:rsidRPr="00302C6F">
        <w:rPr>
          <w:rFonts w:hint="eastAsia"/>
          <w:sz w:val="24"/>
          <w:szCs w:val="24"/>
        </w:rPr>
        <w:t>sql</w:t>
      </w:r>
      <w:proofErr w:type="spellEnd"/>
      <w:r w:rsidR="007F052F" w:rsidRPr="00302C6F">
        <w:rPr>
          <w:rFonts w:hint="eastAsia"/>
          <w:sz w:val="24"/>
          <w:szCs w:val="24"/>
        </w:rPr>
        <w:t>数据库</w:t>
      </w:r>
      <w:r w:rsidR="004F6977" w:rsidRPr="009D043F">
        <w:rPr>
          <w:rFonts w:hint="eastAsia"/>
          <w:sz w:val="24"/>
          <w:szCs w:val="24"/>
        </w:rPr>
        <w:t>。</w:t>
      </w:r>
    </w:p>
    <w:p w:rsidR="00C31252" w:rsidRDefault="00C31252" w:rsidP="00302C6F">
      <w:pPr>
        <w:pStyle w:val="2"/>
      </w:pPr>
      <w:r>
        <w:rPr>
          <w:rFonts w:hint="eastAsia"/>
        </w:rPr>
        <w:t>3.2.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7F052F" w:rsidRPr="00302C6F" w:rsidRDefault="00302C6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F052F" w:rsidRPr="00302C6F">
        <w:rPr>
          <w:rFonts w:hint="eastAsia"/>
          <w:sz w:val="24"/>
          <w:szCs w:val="24"/>
        </w:rPr>
        <w:t>系统开发计划书</w:t>
      </w:r>
    </w:p>
    <w:p w:rsidR="007F052F" w:rsidRPr="00302C6F" w:rsidRDefault="00302C6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F052F" w:rsidRPr="00302C6F">
        <w:rPr>
          <w:rFonts w:hint="eastAsia"/>
          <w:sz w:val="24"/>
          <w:szCs w:val="24"/>
        </w:rPr>
        <w:t>系统</w:t>
      </w:r>
      <w:r w:rsidR="004F6977" w:rsidRPr="00302C6F">
        <w:rPr>
          <w:rFonts w:hint="eastAsia"/>
          <w:sz w:val="24"/>
          <w:szCs w:val="24"/>
        </w:rPr>
        <w:t>分析与设计书</w:t>
      </w:r>
    </w:p>
    <w:p w:rsidR="007F052F" w:rsidRDefault="004F6977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3</w:t>
      </w:r>
      <w:r w:rsidR="00302C6F">
        <w:rPr>
          <w:rFonts w:hint="eastAsia"/>
          <w:sz w:val="24"/>
          <w:szCs w:val="24"/>
        </w:rPr>
        <w:t xml:space="preserve"> </w:t>
      </w:r>
      <w:r w:rsidR="007F052F" w:rsidRPr="00302C6F">
        <w:rPr>
          <w:rFonts w:hint="eastAsia"/>
          <w:sz w:val="24"/>
          <w:szCs w:val="24"/>
        </w:rPr>
        <w:t>一个能正确运行的可执行程序</w:t>
      </w:r>
    </w:p>
    <w:p w:rsidR="00302C6F" w:rsidRPr="00302C6F" w:rsidRDefault="00302C6F" w:rsidP="00302C6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proofErr w:type="gramStart"/>
      <w:r w:rsidR="00475C02">
        <w:rPr>
          <w:rFonts w:hint="eastAsia"/>
          <w:sz w:val="24"/>
          <w:szCs w:val="24"/>
        </w:rPr>
        <w:t>一个</w:t>
      </w:r>
      <w:proofErr w:type="gramEnd"/>
      <w:r w:rsidR="00475C02">
        <w:rPr>
          <w:rFonts w:hint="eastAsia"/>
          <w:sz w:val="24"/>
          <w:szCs w:val="24"/>
        </w:rPr>
        <w:t>能正确运行的网站页面</w:t>
      </w:r>
    </w:p>
    <w:p w:rsidR="00C31252" w:rsidRDefault="00C31252" w:rsidP="00302C6F">
      <w:pPr>
        <w:pStyle w:val="2"/>
      </w:pPr>
      <w:r>
        <w:rPr>
          <w:rFonts w:hint="eastAsia"/>
        </w:rPr>
        <w:lastRenderedPageBreak/>
        <w:t>3.3.</w:t>
      </w:r>
      <w:r>
        <w:rPr>
          <w:rFonts w:hint="eastAsia"/>
        </w:rPr>
        <w:t>服务</w:t>
      </w:r>
    </w:p>
    <w:p w:rsidR="007F052F" w:rsidRPr="00302C6F" w:rsidRDefault="007F052F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培训安装、维护和运行支持从使用该系统开始，维护期限为一年。</w:t>
      </w:r>
    </w:p>
    <w:p w:rsidR="00C31252" w:rsidRDefault="00C31252">
      <w:pPr>
        <w:pStyle w:val="a4"/>
        <w:snapToGrid w:val="0"/>
      </w:pPr>
    </w:p>
    <w:p w:rsidR="00ED639A" w:rsidRDefault="00C31252" w:rsidP="00302C6F">
      <w:pPr>
        <w:pStyle w:val="2"/>
      </w:pPr>
      <w:r>
        <w:rPr>
          <w:rFonts w:hint="eastAsia"/>
        </w:rPr>
        <w:t>3.4.</w:t>
      </w:r>
      <w:r>
        <w:rPr>
          <w:rFonts w:hint="eastAsia"/>
        </w:rPr>
        <w:t>非移交的产品</w:t>
      </w:r>
      <w:r>
        <w:rPr>
          <w:rFonts w:hint="eastAsia"/>
        </w:rPr>
        <w:t xml:space="preserve">  </w:t>
      </w:r>
    </w:p>
    <w:p w:rsidR="00C31252" w:rsidRDefault="00ED639A" w:rsidP="00302C6F">
      <w:pPr>
        <w:spacing w:line="360" w:lineRule="auto"/>
        <w:ind w:firstLineChars="200" w:firstLine="480"/>
      </w:pPr>
      <w:r w:rsidRPr="00302C6F">
        <w:rPr>
          <w:rFonts w:hint="eastAsia"/>
          <w:sz w:val="24"/>
          <w:szCs w:val="24"/>
        </w:rPr>
        <w:t>无</w:t>
      </w:r>
    </w:p>
    <w:p w:rsidR="00C31252" w:rsidRPr="00D003CB" w:rsidRDefault="00302C6F" w:rsidP="00302C6F">
      <w:pPr>
        <w:pStyle w:val="2"/>
      </w:pPr>
      <w:r>
        <w:rPr>
          <w:rFonts w:hint="eastAsia"/>
        </w:rPr>
        <w:t>3.5</w:t>
      </w:r>
      <w:r w:rsidR="00C31252" w:rsidRPr="00D003CB">
        <w:t xml:space="preserve"> </w:t>
      </w:r>
      <w:r w:rsidR="00C31252" w:rsidRPr="00D003CB">
        <w:rPr>
          <w:rFonts w:hint="eastAsia"/>
        </w:rPr>
        <w:t>验收标准</w:t>
      </w:r>
      <w:r w:rsidR="00C31252" w:rsidRPr="00D003CB">
        <w:rPr>
          <w:rFonts w:hint="eastAsia"/>
        </w:rPr>
        <w:t xml:space="preserve"> </w:t>
      </w:r>
    </w:p>
    <w:p w:rsidR="00302C6F" w:rsidRPr="00302C6F" w:rsidRDefault="00ED639A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各个功能均能正常使用</w:t>
      </w:r>
    </w:p>
    <w:p w:rsidR="00DD01DD" w:rsidRPr="00D003CB" w:rsidRDefault="00302C6F" w:rsidP="00302C6F">
      <w:pPr>
        <w:pStyle w:val="2"/>
      </w:pPr>
      <w:r>
        <w:rPr>
          <w:rFonts w:hint="eastAsia"/>
        </w:rPr>
        <w:t>3.6</w:t>
      </w:r>
      <w:r w:rsidR="00DD01DD" w:rsidRPr="00D003CB">
        <w:t xml:space="preserve"> </w:t>
      </w:r>
      <w:r w:rsidR="004057B3">
        <w:rPr>
          <w:rFonts w:hint="eastAsia"/>
        </w:rPr>
        <w:t>完成项目</w:t>
      </w:r>
      <w:r w:rsidR="00C31252" w:rsidRPr="00D003CB">
        <w:rPr>
          <w:rFonts w:hint="eastAsia"/>
        </w:rPr>
        <w:t>期限</w:t>
      </w:r>
    </w:p>
    <w:p w:rsidR="00C31252" w:rsidRPr="00302C6F" w:rsidRDefault="00ED639A" w:rsidP="00302C6F">
      <w:pPr>
        <w:spacing w:line="360" w:lineRule="auto"/>
        <w:ind w:firstLineChars="200" w:firstLine="480"/>
        <w:rPr>
          <w:sz w:val="24"/>
          <w:szCs w:val="24"/>
        </w:rPr>
      </w:pPr>
      <w:r w:rsidRPr="00302C6F">
        <w:rPr>
          <w:rFonts w:hint="eastAsia"/>
          <w:sz w:val="24"/>
          <w:szCs w:val="24"/>
        </w:rPr>
        <w:t>本学期第十八周</w:t>
      </w:r>
    </w:p>
    <w:p w:rsidR="00DD01DD" w:rsidRDefault="00DD01DD" w:rsidP="00DD01DD">
      <w:pPr>
        <w:pStyle w:val="a4"/>
        <w:snapToGrid w:val="0"/>
        <w:ind w:firstLine="420"/>
      </w:pPr>
    </w:p>
    <w:p w:rsidR="00C31252" w:rsidRDefault="00302C6F">
      <w:pPr>
        <w:pStyle w:val="2"/>
      </w:pPr>
      <w:r>
        <w:rPr>
          <w:rFonts w:hint="eastAsia"/>
        </w:rPr>
        <w:t>4</w:t>
      </w:r>
      <w:r w:rsidR="00C31252">
        <w:t xml:space="preserve"> </w:t>
      </w:r>
      <w:r w:rsidR="004057B3">
        <w:rPr>
          <w:rFonts w:hint="eastAsia"/>
        </w:rPr>
        <w:t>开发中的问题</w:t>
      </w:r>
    </w:p>
    <w:p w:rsidR="00C31252" w:rsidRDefault="00302C6F" w:rsidP="00302C6F">
      <w:pPr>
        <w:pStyle w:val="2"/>
      </w:pPr>
      <w:r>
        <w:rPr>
          <w:rFonts w:hint="eastAsia"/>
        </w:rPr>
        <w:t>4</w:t>
      </w:r>
      <w:r w:rsidR="00C31252" w:rsidRPr="00D003CB">
        <w:rPr>
          <w:rFonts w:hint="eastAsia"/>
        </w:rPr>
        <w:t>.1</w:t>
      </w:r>
      <w:r w:rsidR="00C31252" w:rsidRPr="00D003CB">
        <w:t xml:space="preserve"> </w:t>
      </w:r>
      <w:r w:rsidR="00C31252" w:rsidRPr="00D003CB">
        <w:rPr>
          <w:rFonts w:hint="eastAsia"/>
        </w:rPr>
        <w:t>工作任务的分解与人员分工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92"/>
        <w:gridCol w:w="2865"/>
        <w:gridCol w:w="2865"/>
      </w:tblGrid>
      <w:tr w:rsidR="00321C6E" w:rsidTr="00321C6E">
        <w:trPr>
          <w:trHeight w:val="440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参与人员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Pr="00321C6E" w:rsidRDefault="00321C6E" w:rsidP="00321C6E">
            <w:pPr>
              <w:pStyle w:val="a0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前期调研与计划编写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段莉莎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实地调研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李志伟、段莉莎、陈玲秀、胡以恒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P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谈论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李志伟、段莉莎、陈玲秀、胡以恒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陈玲秀、胡以恒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端代码设计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胡以恒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段代码设计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胡以恒、李志伟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文档设计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陈玲秀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系统</w:t>
            </w:r>
            <w:r w:rsidR="005A60CD">
              <w:rPr>
                <w:rFonts w:hint="eastAsia"/>
              </w:rPr>
              <w:t>分析</w:t>
            </w:r>
            <w:r>
              <w:rPr>
                <w:rFonts w:hint="eastAsia"/>
              </w:rPr>
              <w:t>文档</w:t>
            </w:r>
          </w:p>
        </w:tc>
        <w:tc>
          <w:tcPr>
            <w:tcW w:w="2865" w:type="dxa"/>
          </w:tcPr>
          <w:p w:rsidR="00321C6E" w:rsidRDefault="00321C6E" w:rsidP="00321C6E">
            <w:pPr>
              <w:pStyle w:val="a0"/>
              <w:ind w:firstLine="0"/>
            </w:pPr>
            <w:r>
              <w:rPr>
                <w:rFonts w:hint="eastAsia"/>
              </w:rPr>
              <w:t>段莉莎、陈玲秀</w:t>
            </w:r>
          </w:p>
        </w:tc>
      </w:tr>
      <w:tr w:rsidR="00321C6E" w:rsidTr="00321C6E">
        <w:trPr>
          <w:trHeight w:val="565"/>
        </w:trPr>
        <w:tc>
          <w:tcPr>
            <w:tcW w:w="2792" w:type="dxa"/>
          </w:tcPr>
          <w:p w:rsidR="00321C6E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865" w:type="dxa"/>
          </w:tcPr>
          <w:p w:rsidR="00321C6E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2865" w:type="dxa"/>
          </w:tcPr>
          <w:p w:rsidR="00321C6E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t>李志伟、段莉莎、陈玲秀</w:t>
            </w:r>
          </w:p>
        </w:tc>
      </w:tr>
      <w:tr w:rsidR="005A60CD" w:rsidTr="00321C6E">
        <w:trPr>
          <w:trHeight w:val="565"/>
        </w:trPr>
        <w:tc>
          <w:tcPr>
            <w:tcW w:w="2792" w:type="dxa"/>
          </w:tcPr>
          <w:p w:rsidR="005A60CD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65" w:type="dxa"/>
          </w:tcPr>
          <w:p w:rsidR="005A60CD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t>课程设计说明</w:t>
            </w:r>
          </w:p>
        </w:tc>
        <w:tc>
          <w:tcPr>
            <w:tcW w:w="2865" w:type="dxa"/>
          </w:tcPr>
          <w:p w:rsidR="005A60CD" w:rsidRDefault="005A60CD" w:rsidP="00321C6E">
            <w:pPr>
              <w:pStyle w:val="a0"/>
              <w:ind w:firstLine="0"/>
            </w:pPr>
            <w:r>
              <w:rPr>
                <w:rFonts w:hint="eastAsia"/>
              </w:rPr>
              <w:t>陈玲秀</w:t>
            </w:r>
          </w:p>
        </w:tc>
      </w:tr>
    </w:tbl>
    <w:p w:rsidR="00321C6E" w:rsidRPr="005A60CD" w:rsidRDefault="005A60CD" w:rsidP="00321C6E">
      <w:pPr>
        <w:pStyle w:val="a0"/>
        <w:rPr>
          <w:sz w:val="24"/>
          <w:szCs w:val="24"/>
        </w:rPr>
      </w:pPr>
      <w:r w:rsidRPr="005A60CD">
        <w:rPr>
          <w:rFonts w:hint="eastAsia"/>
          <w:sz w:val="24"/>
          <w:szCs w:val="24"/>
        </w:rPr>
        <w:t>我们组的组员每个人都认真完成好自己的工作，认真对待。团队合作很好。</w:t>
      </w:r>
    </w:p>
    <w:p w:rsidR="00C31252" w:rsidRPr="00D003CB" w:rsidRDefault="00302C6F" w:rsidP="00302C6F">
      <w:pPr>
        <w:pStyle w:val="2"/>
      </w:pPr>
      <w:r>
        <w:rPr>
          <w:rFonts w:hint="eastAsia"/>
        </w:rPr>
        <w:t>4</w:t>
      </w:r>
      <w:r w:rsidR="00C31252" w:rsidRPr="00D003CB">
        <w:rPr>
          <w:rFonts w:hint="eastAsia"/>
        </w:rPr>
        <w:t>.</w:t>
      </w:r>
      <w:r>
        <w:rPr>
          <w:rFonts w:hint="eastAsia"/>
        </w:rPr>
        <w:t>2</w:t>
      </w:r>
      <w:r w:rsidR="00C31252" w:rsidRPr="00D003CB">
        <w:t xml:space="preserve"> </w:t>
      </w:r>
      <w:r w:rsidR="00C31252" w:rsidRPr="00D003CB">
        <w:rPr>
          <w:rFonts w:hint="eastAsia"/>
        </w:rPr>
        <w:t>进度</w:t>
      </w:r>
    </w:p>
    <w:p w:rsidR="00B61163" w:rsidRPr="00B61163" w:rsidRDefault="00B61163">
      <w:pPr>
        <w:pStyle w:val="a4"/>
        <w:snapToGrid w:val="0"/>
      </w:pPr>
      <w:r w:rsidRPr="00B61163">
        <w:rPr>
          <w:rFonts w:hint="eastAsia"/>
        </w:rPr>
        <w:t>本项目的</w:t>
      </w:r>
      <w:r w:rsidRPr="00B61163">
        <w:t>项目计划表大致如下：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7"/>
        <w:gridCol w:w="2410"/>
      </w:tblGrid>
      <w:tr w:rsidR="00A158ED" w:rsidTr="00A158ED">
        <w:trPr>
          <w:trHeight w:val="304"/>
          <w:jc w:val="center"/>
        </w:trPr>
        <w:tc>
          <w:tcPr>
            <w:tcW w:w="1809" w:type="dxa"/>
          </w:tcPr>
          <w:p w:rsidR="00A158ED" w:rsidRPr="00A158ED" w:rsidRDefault="00A158ED" w:rsidP="00A158ED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宋体" w:hAnsi="Arial"/>
                <w:b/>
                <w:kern w:val="44"/>
                <w:sz w:val="24"/>
                <w:szCs w:val="24"/>
                <w:lang w:val="zh-CN"/>
              </w:rPr>
            </w:pPr>
            <w:r w:rsidRPr="00A158ED">
              <w:rPr>
                <w:rFonts w:ascii="宋体" w:hAnsi="Arial" w:hint="eastAsia"/>
                <w:b/>
                <w:kern w:val="44"/>
                <w:sz w:val="24"/>
                <w:szCs w:val="24"/>
                <w:lang w:val="zh-CN"/>
              </w:rPr>
              <w:t>系统规划阶段</w:t>
            </w:r>
            <w:r w:rsidRPr="00A158ED">
              <w:rPr>
                <w:rFonts w:ascii="宋体" w:hAnsi="Arial"/>
                <w:b/>
                <w:kern w:val="44"/>
                <w:sz w:val="24"/>
                <w:szCs w:val="2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Pr="00A158ED" w:rsidRDefault="00A158ED" w:rsidP="00A158ED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宋体" w:hAnsi="Arial"/>
                <w:b/>
                <w:kern w:val="44"/>
                <w:sz w:val="24"/>
                <w:szCs w:val="24"/>
                <w:lang w:val="zh-CN"/>
              </w:rPr>
            </w:pPr>
            <w:r w:rsidRPr="00A158ED">
              <w:rPr>
                <w:rFonts w:ascii="宋体" w:hAnsi="Arial" w:hint="eastAsia"/>
                <w:b/>
                <w:kern w:val="44"/>
                <w:sz w:val="24"/>
                <w:szCs w:val="24"/>
                <w:lang w:val="zh-CN"/>
              </w:rPr>
              <w:t>项目标志性事件</w:t>
            </w:r>
          </w:p>
        </w:tc>
        <w:tc>
          <w:tcPr>
            <w:tcW w:w="2410" w:type="dxa"/>
          </w:tcPr>
          <w:p w:rsidR="00A158ED" w:rsidRPr="00A158ED" w:rsidRDefault="00A158ED" w:rsidP="00A158ED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宋体" w:hAnsi="Arial"/>
                <w:b/>
                <w:kern w:val="44"/>
                <w:sz w:val="24"/>
                <w:szCs w:val="24"/>
                <w:lang w:val="zh-CN"/>
              </w:rPr>
            </w:pPr>
            <w:r w:rsidRPr="00A158ED">
              <w:rPr>
                <w:rFonts w:ascii="宋体" w:hAnsi="Arial" w:hint="eastAsia"/>
                <w:b/>
                <w:kern w:val="44"/>
                <w:sz w:val="24"/>
                <w:szCs w:val="24"/>
                <w:lang w:val="zh-CN"/>
              </w:rPr>
              <w:t>开始到完成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开发阶段：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项目开发计划书的完成</w:t>
            </w:r>
          </w:p>
        </w:tc>
        <w:tc>
          <w:tcPr>
            <w:tcW w:w="2410" w:type="dxa"/>
          </w:tcPr>
          <w:p w:rsidR="00A158ED" w:rsidRDefault="00A158ED" w:rsidP="00475C02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第</w:t>
            </w:r>
            <w:r w:rsidR="00475C02">
              <w:rPr>
                <w:rFonts w:ascii="宋体" w:hAnsi="Arial" w:hint="eastAsia"/>
                <w:kern w:val="44"/>
                <w:lang w:val="zh-CN"/>
              </w:rPr>
              <w:t>13</w:t>
            </w:r>
            <w:r>
              <w:rPr>
                <w:rFonts w:ascii="宋体" w:hAnsi="Arial" w:hint="eastAsia"/>
                <w:kern w:val="44"/>
                <w:lang w:val="zh-CN"/>
              </w:rPr>
              <w:t>周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需求分析阶段</w:t>
            </w:r>
            <w:r>
              <w:rPr>
                <w:rFonts w:ascii="宋体" w:hAnsi="Arial"/>
                <w:kern w:val="4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系统需求说明书完成</w:t>
            </w:r>
          </w:p>
        </w:tc>
        <w:tc>
          <w:tcPr>
            <w:tcW w:w="2410" w:type="dxa"/>
          </w:tcPr>
          <w:p w:rsidR="00A158ED" w:rsidRDefault="00A158ED" w:rsidP="00475C02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第</w:t>
            </w:r>
            <w:r w:rsidR="00475C02">
              <w:rPr>
                <w:rFonts w:ascii="宋体" w:hAnsi="Arial" w:hint="eastAsia"/>
                <w:kern w:val="44"/>
                <w:lang w:val="zh-CN"/>
              </w:rPr>
              <w:t>17~18</w:t>
            </w:r>
            <w:r w:rsidRPr="00A158ED">
              <w:rPr>
                <w:rFonts w:ascii="宋体" w:hAnsi="Arial" w:hint="eastAsia"/>
                <w:kern w:val="44"/>
                <w:lang w:val="zh-CN"/>
              </w:rPr>
              <w:t>周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设计阶段</w:t>
            </w:r>
            <w:r>
              <w:rPr>
                <w:rFonts w:ascii="宋体" w:hAnsi="Arial"/>
                <w:kern w:val="4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系统设计说明书</w:t>
            </w:r>
          </w:p>
        </w:tc>
        <w:tc>
          <w:tcPr>
            <w:tcW w:w="2410" w:type="dxa"/>
          </w:tcPr>
          <w:p w:rsidR="00A158ED" w:rsidRDefault="00A158ED" w:rsidP="00475C02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第</w:t>
            </w:r>
            <w:r w:rsidR="00475C02">
              <w:rPr>
                <w:rFonts w:ascii="宋体" w:hAnsi="Arial" w:hint="eastAsia"/>
                <w:kern w:val="44"/>
                <w:lang w:val="zh-CN"/>
              </w:rPr>
              <w:t>17~18</w:t>
            </w:r>
            <w:r w:rsidRPr="00A158ED">
              <w:rPr>
                <w:rFonts w:ascii="宋体" w:hAnsi="Arial" w:hint="eastAsia"/>
                <w:kern w:val="44"/>
                <w:lang w:val="zh-CN"/>
              </w:rPr>
              <w:t>周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编码实现</w:t>
            </w:r>
            <w:r>
              <w:rPr>
                <w:rFonts w:ascii="宋体" w:hAnsi="Arial"/>
                <w:kern w:val="4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项目的形成</w:t>
            </w:r>
          </w:p>
        </w:tc>
        <w:tc>
          <w:tcPr>
            <w:tcW w:w="2410" w:type="dxa"/>
          </w:tcPr>
          <w:p w:rsidR="00A158ED" w:rsidRDefault="00A158ED" w:rsidP="00475C02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第</w:t>
            </w:r>
            <w:r w:rsidRPr="00A158ED">
              <w:rPr>
                <w:rFonts w:ascii="宋体" w:hAnsi="Arial"/>
                <w:kern w:val="44"/>
                <w:lang w:val="zh-CN"/>
              </w:rPr>
              <w:t>10</w:t>
            </w:r>
            <w:r w:rsidRPr="00A158ED">
              <w:rPr>
                <w:rFonts w:ascii="宋体" w:hAnsi="Arial" w:hint="eastAsia"/>
                <w:kern w:val="44"/>
                <w:lang w:val="zh-CN"/>
              </w:rPr>
              <w:t>-</w:t>
            </w:r>
            <w:r w:rsidR="00475C02">
              <w:rPr>
                <w:rFonts w:ascii="宋体" w:hAnsi="Arial" w:hint="eastAsia"/>
                <w:kern w:val="44"/>
                <w:lang w:val="zh-CN"/>
              </w:rPr>
              <w:t>18</w:t>
            </w:r>
            <w:r w:rsidRPr="00A158ED">
              <w:rPr>
                <w:rFonts w:ascii="宋体" w:hAnsi="Arial" w:hint="eastAsia"/>
                <w:kern w:val="44"/>
                <w:lang w:val="zh-CN"/>
              </w:rPr>
              <w:t>周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测试阶段</w:t>
            </w:r>
            <w:r>
              <w:rPr>
                <w:rFonts w:ascii="宋体" w:hAnsi="Arial"/>
                <w:kern w:val="4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测试计划和</w:t>
            </w:r>
            <w:r w:rsidRPr="00A158ED">
              <w:rPr>
                <w:rFonts w:ascii="宋体" w:hAnsi="Arial"/>
                <w:kern w:val="44"/>
                <w:lang w:val="zh-CN"/>
              </w:rPr>
              <w:t>Bug</w:t>
            </w:r>
            <w:r w:rsidRPr="00A158ED">
              <w:rPr>
                <w:rFonts w:ascii="宋体" w:hAnsi="Arial" w:hint="eastAsia"/>
                <w:kern w:val="44"/>
                <w:lang w:val="zh-CN"/>
              </w:rPr>
              <w:t>跟踪列表</w:t>
            </w:r>
          </w:p>
        </w:tc>
        <w:tc>
          <w:tcPr>
            <w:tcW w:w="2410" w:type="dxa"/>
          </w:tcPr>
          <w:p w:rsidR="00A158ED" w:rsidRDefault="007C0447" w:rsidP="00475C02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第</w:t>
            </w:r>
            <w:r w:rsidR="00475C02">
              <w:rPr>
                <w:rFonts w:ascii="宋体" w:hAnsi="Arial" w:hint="eastAsia"/>
                <w:kern w:val="44"/>
                <w:lang w:val="zh-CN"/>
              </w:rPr>
              <w:t>18</w:t>
            </w:r>
            <w:r>
              <w:rPr>
                <w:rFonts w:ascii="宋体" w:hAnsi="Arial" w:hint="eastAsia"/>
                <w:kern w:val="44"/>
                <w:lang w:val="zh-CN"/>
              </w:rPr>
              <w:t>周以后</w:t>
            </w:r>
          </w:p>
        </w:tc>
      </w:tr>
      <w:tr w:rsidR="00A158ED" w:rsidTr="00A158ED">
        <w:trPr>
          <w:trHeight w:val="340"/>
          <w:jc w:val="center"/>
        </w:trPr>
        <w:tc>
          <w:tcPr>
            <w:tcW w:w="1809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移交阶段</w:t>
            </w:r>
            <w:r w:rsidRPr="00A158ED">
              <w:rPr>
                <w:rFonts w:ascii="宋体" w:hAnsi="Arial"/>
                <w:kern w:val="44"/>
                <w:lang w:val="zh-CN"/>
              </w:rPr>
              <w:t>:</w:t>
            </w:r>
          </w:p>
        </w:tc>
        <w:tc>
          <w:tcPr>
            <w:tcW w:w="2977" w:type="dxa"/>
          </w:tcPr>
          <w:p w:rsidR="00A158ED" w:rsidRDefault="00A158ED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 w:rsidRPr="00A158ED">
              <w:rPr>
                <w:rFonts w:ascii="宋体" w:hAnsi="Arial" w:hint="eastAsia"/>
                <w:kern w:val="44"/>
                <w:lang w:val="zh-CN"/>
              </w:rPr>
              <w:t>项目的递交</w:t>
            </w:r>
          </w:p>
        </w:tc>
        <w:tc>
          <w:tcPr>
            <w:tcW w:w="2410" w:type="dxa"/>
          </w:tcPr>
          <w:p w:rsidR="00A158ED" w:rsidRDefault="00475C02" w:rsidP="00A158ED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44"/>
                <w:lang w:val="zh-CN"/>
              </w:rPr>
            </w:pPr>
            <w:r>
              <w:rPr>
                <w:rFonts w:ascii="宋体" w:hAnsi="Arial" w:hint="eastAsia"/>
                <w:kern w:val="44"/>
                <w:lang w:val="zh-CN"/>
              </w:rPr>
              <w:t>第18周</w:t>
            </w:r>
          </w:p>
        </w:tc>
      </w:tr>
    </w:tbl>
    <w:p w:rsidR="00C31252" w:rsidRDefault="00C31252">
      <w:pPr>
        <w:pStyle w:val="a4"/>
        <w:snapToGrid w:val="0"/>
      </w:pPr>
    </w:p>
    <w:p w:rsidR="00302C6F" w:rsidRPr="00475C02" w:rsidRDefault="00C31252" w:rsidP="00475C02">
      <w:pPr>
        <w:pStyle w:val="2"/>
      </w:pPr>
      <w:r>
        <w:t>5.</w:t>
      </w:r>
      <w:r w:rsidR="004057B3">
        <w:rPr>
          <w:rFonts w:hint="eastAsia"/>
        </w:rPr>
        <w:t>开发体会</w:t>
      </w:r>
    </w:p>
    <w:p w:rsidR="005A60CD" w:rsidRDefault="00302C6F" w:rsidP="00302C6F">
      <w:pPr>
        <w:pStyle w:val="a4"/>
        <w:snapToGrid w:val="0"/>
        <w:ind w:firstLine="315"/>
      </w:pPr>
      <w:r>
        <w:t xml:space="preserve">a. </w:t>
      </w:r>
      <w:r>
        <w:rPr>
          <w:rFonts w:hint="eastAsia"/>
        </w:rPr>
        <w:t>认真调研用户实际需求</w:t>
      </w:r>
      <w:r>
        <w:t>，了解用户的关注点并做好需求分析；</w:t>
      </w:r>
    </w:p>
    <w:p w:rsidR="005A60CD" w:rsidRPr="005A60CD" w:rsidRDefault="005A60CD" w:rsidP="00302C6F">
      <w:pPr>
        <w:pStyle w:val="a4"/>
        <w:snapToGrid w:val="0"/>
        <w:ind w:firstLine="315"/>
      </w:pPr>
      <w:r>
        <w:rPr>
          <w:rFonts w:hint="eastAsia"/>
        </w:rPr>
        <w:t>b．对于组织流程认识要透彻，流程分析很重要；</w:t>
      </w:r>
    </w:p>
    <w:p w:rsidR="00302C6F" w:rsidRDefault="005A60CD" w:rsidP="00302C6F">
      <w:pPr>
        <w:pStyle w:val="a4"/>
        <w:snapToGrid w:val="0"/>
        <w:ind w:firstLine="315"/>
      </w:pPr>
      <w:r>
        <w:rPr>
          <w:rFonts w:hint="eastAsia"/>
        </w:rPr>
        <w:t>c</w:t>
      </w:r>
      <w:r w:rsidR="00302C6F">
        <w:t>.</w:t>
      </w:r>
      <w:r w:rsidR="00302C6F">
        <w:rPr>
          <w:rFonts w:hint="eastAsia"/>
        </w:rPr>
        <w:t xml:space="preserve"> 打好</w:t>
      </w:r>
      <w:r w:rsidR="00302C6F">
        <w:t>编程基础</w:t>
      </w:r>
      <w:r w:rsidR="00302C6F">
        <w:rPr>
          <w:rFonts w:hint="eastAsia"/>
        </w:rPr>
        <w:t>，遇到</w:t>
      </w:r>
      <w:r w:rsidR="00302C6F">
        <w:t>问题及时</w:t>
      </w:r>
      <w:r w:rsidR="00302C6F">
        <w:rPr>
          <w:rFonts w:hint="eastAsia"/>
        </w:rPr>
        <w:t>向专业</w:t>
      </w:r>
      <w:r w:rsidR="00302C6F">
        <w:t>技术人员</w:t>
      </w:r>
      <w:r w:rsidR="00302C6F">
        <w:rPr>
          <w:rFonts w:hint="eastAsia"/>
        </w:rPr>
        <w:t>请教</w:t>
      </w:r>
      <w:r w:rsidR="00302C6F">
        <w:t>；</w:t>
      </w:r>
    </w:p>
    <w:p w:rsidR="00302C6F" w:rsidRDefault="005A60CD" w:rsidP="00302C6F">
      <w:pPr>
        <w:pStyle w:val="a4"/>
        <w:snapToGrid w:val="0"/>
        <w:ind w:firstLine="315"/>
      </w:pPr>
      <w:r>
        <w:rPr>
          <w:rFonts w:hint="eastAsia"/>
        </w:rPr>
        <w:t>d</w:t>
      </w:r>
      <w:r w:rsidR="00302C6F">
        <w:rPr>
          <w:rFonts w:hint="eastAsia"/>
        </w:rPr>
        <w:t>.</w:t>
      </w:r>
      <w:r w:rsidR="00302C6F" w:rsidRPr="003B1471">
        <w:rPr>
          <w:rFonts w:hint="eastAsia"/>
        </w:rPr>
        <w:t xml:space="preserve"> </w:t>
      </w:r>
      <w:r w:rsidR="00302C6F">
        <w:rPr>
          <w:rFonts w:hint="eastAsia"/>
        </w:rPr>
        <w:t>团队成员积极主动参与</w:t>
      </w:r>
      <w:r w:rsidR="00302C6F">
        <w:t>系统设计</w:t>
      </w:r>
      <w:r w:rsidR="00302C6F">
        <w:rPr>
          <w:rFonts w:hint="eastAsia"/>
        </w:rPr>
        <w:t>，</w:t>
      </w:r>
      <w:r w:rsidR="00302C6F">
        <w:t>团结互助</w:t>
      </w:r>
      <w:r w:rsidR="00302C6F">
        <w:rPr>
          <w:rFonts w:hint="eastAsia"/>
        </w:rPr>
        <w:t>。</w:t>
      </w:r>
    </w:p>
    <w:p w:rsidR="00C31252" w:rsidRPr="00D003CB" w:rsidRDefault="00C31252" w:rsidP="00D003CB">
      <w:pPr>
        <w:pStyle w:val="a4"/>
        <w:snapToGrid w:val="0"/>
        <w:spacing w:line="360" w:lineRule="auto"/>
        <w:ind w:firstLine="425"/>
        <w:rPr>
          <w:sz w:val="24"/>
          <w:szCs w:val="24"/>
        </w:rPr>
      </w:pPr>
    </w:p>
    <w:sectPr w:rsidR="00C31252" w:rsidRPr="00D003CB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2C" w:rsidRDefault="00F95D2C">
      <w:r>
        <w:separator/>
      </w:r>
    </w:p>
  </w:endnote>
  <w:endnote w:type="continuationSeparator" w:id="0">
    <w:p w:rsidR="00F95D2C" w:rsidRDefault="00F9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2C" w:rsidRDefault="00F95D2C">
      <w:r>
        <w:separator/>
      </w:r>
    </w:p>
  </w:footnote>
  <w:footnote w:type="continuationSeparator" w:id="0">
    <w:p w:rsidR="00F95D2C" w:rsidRDefault="00F95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97" w:rsidRDefault="00E97F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97F97" w:rsidRDefault="00E97F97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97" w:rsidRDefault="00E97F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39FA">
      <w:rPr>
        <w:rStyle w:val="a6"/>
        <w:noProof/>
      </w:rPr>
      <w:t>3</w:t>
    </w:r>
    <w:r>
      <w:rPr>
        <w:rStyle w:val="a6"/>
      </w:rPr>
      <w:fldChar w:fldCharType="end"/>
    </w:r>
  </w:p>
  <w:p w:rsidR="00E97F97" w:rsidRDefault="00E97F97">
    <w:pPr>
      <w:pStyle w:val="a5"/>
      <w:ind w:right="360"/>
      <w:jc w:val="both"/>
    </w:pPr>
    <w:r>
      <w:rPr>
        <w:rFonts w:hint="eastAsia"/>
      </w:rPr>
      <w:t>[</w:t>
    </w:r>
    <w:r>
      <w:rPr>
        <w:rFonts w:hint="eastAsia"/>
      </w:rPr>
      <w:t>华中科技大学维修</w:t>
    </w:r>
    <w:r>
      <w:t>管理系统</w:t>
    </w:r>
    <w:r>
      <w:rPr>
        <w:rFonts w:hint="eastAsia"/>
      </w:rPr>
      <w:t>]</w:t>
    </w:r>
    <w:r>
      <w:rPr>
        <w:rFonts w:hint="eastAsia"/>
      </w:rPr>
      <w:t>——项目开发说明文档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AD6"/>
    <w:multiLevelType w:val="singleLevel"/>
    <w:tmpl w:val="8264DB5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F4"/>
    <w:rsid w:val="00067CC0"/>
    <w:rsid w:val="000A662C"/>
    <w:rsid w:val="000E6DF7"/>
    <w:rsid w:val="00104ABE"/>
    <w:rsid w:val="001416AF"/>
    <w:rsid w:val="00151648"/>
    <w:rsid w:val="00160BA8"/>
    <w:rsid w:val="00163738"/>
    <w:rsid w:val="001657A2"/>
    <w:rsid w:val="001D4FF3"/>
    <w:rsid w:val="001E139F"/>
    <w:rsid w:val="002558F9"/>
    <w:rsid w:val="002676CE"/>
    <w:rsid w:val="00281AC5"/>
    <w:rsid w:val="0029057D"/>
    <w:rsid w:val="002A7127"/>
    <w:rsid w:val="002B55A8"/>
    <w:rsid w:val="002F66DF"/>
    <w:rsid w:val="00302C6F"/>
    <w:rsid w:val="00321C6E"/>
    <w:rsid w:val="0036306F"/>
    <w:rsid w:val="0037293C"/>
    <w:rsid w:val="00382D43"/>
    <w:rsid w:val="003B1471"/>
    <w:rsid w:val="003D1730"/>
    <w:rsid w:val="004057B3"/>
    <w:rsid w:val="0042068C"/>
    <w:rsid w:val="004419F8"/>
    <w:rsid w:val="00475C02"/>
    <w:rsid w:val="004A3284"/>
    <w:rsid w:val="004D5BF4"/>
    <w:rsid w:val="004F572E"/>
    <w:rsid w:val="004F6977"/>
    <w:rsid w:val="00544D26"/>
    <w:rsid w:val="00584BF3"/>
    <w:rsid w:val="005A60CD"/>
    <w:rsid w:val="005E22CF"/>
    <w:rsid w:val="005F3847"/>
    <w:rsid w:val="00646357"/>
    <w:rsid w:val="00652493"/>
    <w:rsid w:val="0067207B"/>
    <w:rsid w:val="00675093"/>
    <w:rsid w:val="006834AF"/>
    <w:rsid w:val="006A423F"/>
    <w:rsid w:val="006C1C7D"/>
    <w:rsid w:val="006C363D"/>
    <w:rsid w:val="006D7BED"/>
    <w:rsid w:val="006E6A85"/>
    <w:rsid w:val="006F39FA"/>
    <w:rsid w:val="0075732A"/>
    <w:rsid w:val="00792A27"/>
    <w:rsid w:val="00795E87"/>
    <w:rsid w:val="007C0447"/>
    <w:rsid w:val="007F052F"/>
    <w:rsid w:val="00827E31"/>
    <w:rsid w:val="00831747"/>
    <w:rsid w:val="00850F3C"/>
    <w:rsid w:val="0086522B"/>
    <w:rsid w:val="008C17EF"/>
    <w:rsid w:val="008D2E1C"/>
    <w:rsid w:val="008F0198"/>
    <w:rsid w:val="008F7297"/>
    <w:rsid w:val="009010EA"/>
    <w:rsid w:val="00945398"/>
    <w:rsid w:val="00963E2C"/>
    <w:rsid w:val="0097612E"/>
    <w:rsid w:val="009D043F"/>
    <w:rsid w:val="00A158ED"/>
    <w:rsid w:val="00A53248"/>
    <w:rsid w:val="00A535CD"/>
    <w:rsid w:val="00A579E4"/>
    <w:rsid w:val="00A8706C"/>
    <w:rsid w:val="00AA64FF"/>
    <w:rsid w:val="00AD1307"/>
    <w:rsid w:val="00AF05D6"/>
    <w:rsid w:val="00B61163"/>
    <w:rsid w:val="00B90F36"/>
    <w:rsid w:val="00BC4E87"/>
    <w:rsid w:val="00BD0652"/>
    <w:rsid w:val="00C13AF7"/>
    <w:rsid w:val="00C31252"/>
    <w:rsid w:val="00C57822"/>
    <w:rsid w:val="00C64B11"/>
    <w:rsid w:val="00C90B86"/>
    <w:rsid w:val="00C90F73"/>
    <w:rsid w:val="00CD35E5"/>
    <w:rsid w:val="00D003CB"/>
    <w:rsid w:val="00D05CCF"/>
    <w:rsid w:val="00D07FEF"/>
    <w:rsid w:val="00D428FF"/>
    <w:rsid w:val="00D551D1"/>
    <w:rsid w:val="00D6233D"/>
    <w:rsid w:val="00D66B3F"/>
    <w:rsid w:val="00DA0DF1"/>
    <w:rsid w:val="00DA5F15"/>
    <w:rsid w:val="00DB1E43"/>
    <w:rsid w:val="00DD01DD"/>
    <w:rsid w:val="00E1754E"/>
    <w:rsid w:val="00E41FCD"/>
    <w:rsid w:val="00E44DDB"/>
    <w:rsid w:val="00E47F07"/>
    <w:rsid w:val="00E87C69"/>
    <w:rsid w:val="00E97F97"/>
    <w:rsid w:val="00EA2734"/>
    <w:rsid w:val="00EC1FEA"/>
    <w:rsid w:val="00ED639A"/>
    <w:rsid w:val="00EE68ED"/>
    <w:rsid w:val="00F66221"/>
    <w:rsid w:val="00F77FA3"/>
    <w:rsid w:val="00F95D2C"/>
    <w:rsid w:val="00F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Pr>
      <w:rFonts w:ascii="宋体" w:hAnsi="Courier New"/>
    </w:rPr>
  </w:style>
  <w:style w:type="paragraph" w:styleId="a0">
    <w:name w:val="Normal Indent"/>
    <w:basedOn w:val="a"/>
    <w:pPr>
      <w:ind w:firstLine="4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Normal (Web)"/>
    <w:basedOn w:val="a"/>
    <w:rsid w:val="00B90F36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  <w:szCs w:val="24"/>
    </w:rPr>
  </w:style>
  <w:style w:type="character" w:styleId="a9">
    <w:name w:val="Hyperlink"/>
    <w:uiPriority w:val="99"/>
    <w:unhideWhenUsed/>
    <w:rsid w:val="00DB1E43"/>
    <w:rPr>
      <w:color w:val="0000FF"/>
      <w:u w:val="single"/>
    </w:rPr>
  </w:style>
  <w:style w:type="character" w:customStyle="1" w:styleId="briefcitdetail">
    <w:name w:val="briefcitdetail"/>
    <w:rsid w:val="001E139F"/>
  </w:style>
  <w:style w:type="table" w:styleId="aa">
    <w:name w:val="Table Grid"/>
    <w:basedOn w:val="a2"/>
    <w:rsid w:val="00A1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1"/>
    <w:uiPriority w:val="20"/>
    <w:qFormat/>
    <w:rsid w:val="004D5BF4"/>
    <w:rPr>
      <w:i/>
      <w:iCs/>
    </w:rPr>
  </w:style>
  <w:style w:type="paragraph" w:styleId="ac">
    <w:name w:val="Date"/>
    <w:basedOn w:val="a"/>
    <w:next w:val="a"/>
    <w:link w:val="Char"/>
    <w:rsid w:val="008C17EF"/>
    <w:pPr>
      <w:ind w:leftChars="2500" w:left="100"/>
    </w:pPr>
  </w:style>
  <w:style w:type="character" w:customStyle="1" w:styleId="Char">
    <w:name w:val="日期 Char"/>
    <w:basedOn w:val="a1"/>
    <w:link w:val="ac"/>
    <w:rsid w:val="008C17EF"/>
    <w:rPr>
      <w:kern w:val="2"/>
      <w:sz w:val="21"/>
    </w:rPr>
  </w:style>
  <w:style w:type="paragraph" w:styleId="ad">
    <w:name w:val="Title"/>
    <w:basedOn w:val="a"/>
    <w:next w:val="a"/>
    <w:link w:val="Char0"/>
    <w:qFormat/>
    <w:rsid w:val="002F66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d"/>
    <w:rsid w:val="002F66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Subtitle"/>
    <w:basedOn w:val="a"/>
    <w:next w:val="a"/>
    <w:link w:val="Char1"/>
    <w:qFormat/>
    <w:rsid w:val="002F66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e"/>
    <w:rsid w:val="002F66DF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Pr>
      <w:rFonts w:ascii="宋体" w:hAnsi="Courier New"/>
    </w:rPr>
  </w:style>
  <w:style w:type="paragraph" w:styleId="a0">
    <w:name w:val="Normal Indent"/>
    <w:basedOn w:val="a"/>
    <w:pPr>
      <w:ind w:firstLine="4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Normal (Web)"/>
    <w:basedOn w:val="a"/>
    <w:rsid w:val="00B90F36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  <w:szCs w:val="24"/>
    </w:rPr>
  </w:style>
  <w:style w:type="character" w:styleId="a9">
    <w:name w:val="Hyperlink"/>
    <w:uiPriority w:val="99"/>
    <w:unhideWhenUsed/>
    <w:rsid w:val="00DB1E43"/>
    <w:rPr>
      <w:color w:val="0000FF"/>
      <w:u w:val="single"/>
    </w:rPr>
  </w:style>
  <w:style w:type="character" w:customStyle="1" w:styleId="briefcitdetail">
    <w:name w:val="briefcitdetail"/>
    <w:rsid w:val="001E139F"/>
  </w:style>
  <w:style w:type="table" w:styleId="aa">
    <w:name w:val="Table Grid"/>
    <w:basedOn w:val="a2"/>
    <w:rsid w:val="00A1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1"/>
    <w:uiPriority w:val="20"/>
    <w:qFormat/>
    <w:rsid w:val="004D5BF4"/>
    <w:rPr>
      <w:i/>
      <w:iCs/>
    </w:rPr>
  </w:style>
  <w:style w:type="paragraph" w:styleId="ac">
    <w:name w:val="Date"/>
    <w:basedOn w:val="a"/>
    <w:next w:val="a"/>
    <w:link w:val="Char"/>
    <w:rsid w:val="008C17EF"/>
    <w:pPr>
      <w:ind w:leftChars="2500" w:left="100"/>
    </w:pPr>
  </w:style>
  <w:style w:type="character" w:customStyle="1" w:styleId="Char">
    <w:name w:val="日期 Char"/>
    <w:basedOn w:val="a1"/>
    <w:link w:val="ac"/>
    <w:rsid w:val="008C17EF"/>
    <w:rPr>
      <w:kern w:val="2"/>
      <w:sz w:val="21"/>
    </w:rPr>
  </w:style>
  <w:style w:type="paragraph" w:styleId="ad">
    <w:name w:val="Title"/>
    <w:basedOn w:val="a"/>
    <w:next w:val="a"/>
    <w:link w:val="Char0"/>
    <w:qFormat/>
    <w:rsid w:val="002F66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d"/>
    <w:rsid w:val="002F66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Subtitle"/>
    <w:basedOn w:val="a"/>
    <w:next w:val="a"/>
    <w:link w:val="Char1"/>
    <w:qFormat/>
    <w:rsid w:val="002F66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e"/>
    <w:rsid w:val="002F66DF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5838;&#31243;\&#31649;&#29702;&#20449;&#24687;&#31995;&#32479;\&#21326;&#20013;&#31185;&#25216;&#22823;&#23398;&#23487;&#33293;&#31649;&#29702;&#31995;&#32479;--&#39033;&#30446;&#24320;&#21457;&#35745;&#21010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18C1-E912-4D53-8F29-FBA423E5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华中科技大学宿舍管理系统--项目开发计划书.dotx</Template>
  <TotalTime>154</TotalTime>
  <Pages>7</Pages>
  <Words>465</Words>
  <Characters>2655</Characters>
  <Application>Microsoft Office Word</Application>
  <DocSecurity>0</DocSecurity>
  <Lines>22</Lines>
  <Paragraphs>6</Paragraphs>
  <ScaleCrop>false</ScaleCrop>
  <Company> 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creator>admin</dc:creator>
  <cp:lastModifiedBy>mypc</cp:lastModifiedBy>
  <cp:revision>13</cp:revision>
  <cp:lastPrinted>2013-06-27T06:03:00Z</cp:lastPrinted>
  <dcterms:created xsi:type="dcterms:W3CDTF">2013-06-27T01:05:00Z</dcterms:created>
  <dcterms:modified xsi:type="dcterms:W3CDTF">2013-06-27T06:16:00Z</dcterms:modified>
</cp:coreProperties>
</file>